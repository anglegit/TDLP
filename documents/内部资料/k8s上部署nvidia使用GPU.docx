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035214" w:rsidRDefault="00B63B42" w:rsidP="00B63B42">
          <w:pPr>
            <w:pStyle w:val="PublishStatus"/>
          </w:pPr>
          <w:r>
            <w:t>此文章已于</w:t>
          </w:r>
          <w:r>
            <w:t xml:space="preserve"> 13:29:48 2017/12/8 </w:t>
          </w:r>
          <w:r>
            <w:t>重新发布到</w:t>
          </w:r>
          <w:r>
            <w:t xml:space="preserve"> u013042928</w:t>
          </w:r>
          <w:r>
            <w:t>的博客</w:t>
          </w:r>
        </w:p>
        <w:sdt>
          <w:sdtPr>
            <w:rPr>
              <w:rFonts w:ascii="楷体" w:eastAsia="楷体" w:hAnsi="楷体" w:cs="宋体"/>
              <w:sz w:val="44"/>
              <w:szCs w:val="24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43AF3" w:rsidRDefault="00E02735">
              <w:pPr>
                <w:pStyle w:val="Publishwithline"/>
              </w:pPr>
              <w:r w:rsidRPr="00E02735">
                <w:rPr>
                  <w:rFonts w:ascii="楷体" w:eastAsia="楷体" w:hAnsi="楷体" w:cs="宋体" w:hint="eastAsia"/>
                  <w:sz w:val="44"/>
                  <w:szCs w:val="24"/>
                </w:rPr>
                <w:t>如何在k8s集群中安装nvidia、cuda并使用GPU进行训练</w:t>
              </w:r>
            </w:p>
          </w:sdtContent>
        </w:sdt>
        <w:p w:rsidR="00F43AF3" w:rsidRDefault="00F43AF3">
          <w:pPr>
            <w:pStyle w:val="underline"/>
          </w:pPr>
        </w:p>
        <w:p w:rsidR="00F43AF3" w:rsidRDefault="00290F07">
          <w:pPr>
            <w:pStyle w:val="PadderBetweenControlandBody"/>
          </w:pPr>
        </w:p>
      </w:sdtContent>
    </w:sdt>
    <w:p w:rsidR="00E02735" w:rsidRPr="00805BEC" w:rsidRDefault="00E02735" w:rsidP="003A3C69">
      <w:pPr>
        <w:spacing w:before="100" w:beforeAutospacing="1" w:after="100" w:afterAutospacing="1"/>
        <w:jc w:val="center"/>
        <w:rPr>
          <w:rFonts w:ascii="楷体" w:eastAsia="楷体" w:hAnsi="楷体" w:cs="宋体"/>
          <w:b/>
          <w:sz w:val="44"/>
          <w:szCs w:val="24"/>
        </w:rPr>
      </w:pPr>
      <w:bookmarkStart w:id="0" w:name="_GoBack"/>
      <w:bookmarkEnd w:id="0"/>
      <w:r w:rsidRPr="00805BEC">
        <w:rPr>
          <w:rFonts w:ascii="楷体" w:eastAsia="楷体" w:hAnsi="楷体" w:cs="宋体" w:hint="eastAsia"/>
          <w:b/>
          <w:sz w:val="44"/>
          <w:szCs w:val="24"/>
        </w:rPr>
        <w:t>如何在k8s集群</w:t>
      </w:r>
      <w:r>
        <w:rPr>
          <w:rFonts w:ascii="楷体" w:eastAsia="楷体" w:hAnsi="楷体" w:cs="宋体" w:hint="eastAsia"/>
          <w:b/>
          <w:sz w:val="44"/>
          <w:szCs w:val="24"/>
        </w:rPr>
        <w:t>中安装nvidia、cuda并</w:t>
      </w:r>
      <w:r w:rsidRPr="00805BEC">
        <w:rPr>
          <w:rFonts w:ascii="楷体" w:eastAsia="楷体" w:hAnsi="楷体" w:cs="宋体" w:hint="eastAsia"/>
          <w:b/>
          <w:sz w:val="44"/>
          <w:szCs w:val="24"/>
        </w:rPr>
        <w:t>使用GPU进行训练</w:t>
      </w:r>
    </w:p>
    <w:p w:rsidR="00E02735" w:rsidRDefault="00E02735" w:rsidP="00805BEC">
      <w:pPr>
        <w:spacing w:after="0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写具体步骤前，发表一下自己的感想体会，因为在这过程中，踩过很多坑，对于像我们这种小白，踩坑真的是无处不在，真的很感谢网上一些大神细心地帮助，也感谢其它大神分享的博客。所以自己实现之后也想把这过程中遇到的坑和解决的方法总结总结，希望对大家有用。</w:t>
      </w:r>
    </w:p>
    <w:p w:rsidR="00E02735" w:rsidRDefault="00E02735" w:rsidP="0055110E">
      <w:pPr>
        <w:spacing w:after="0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本文主要是针对已经部署好了k8s集群的，基于centos系统，截止k8s</w:t>
      </w:r>
      <w:r>
        <w:rPr>
          <w:rFonts w:ascii="宋体" w:eastAsia="宋体" w:hAnsi="宋体" w:cs="宋体"/>
          <w:sz w:val="24"/>
          <w:szCs w:val="24"/>
        </w:rPr>
        <w:t xml:space="preserve"> 1.8</w:t>
      </w:r>
      <w:r>
        <w:rPr>
          <w:rFonts w:ascii="宋体" w:eastAsia="宋体" w:hAnsi="宋体" w:cs="宋体" w:hint="eastAsia"/>
          <w:sz w:val="24"/>
          <w:szCs w:val="24"/>
        </w:rPr>
        <w:t>版本，对GPU的使用支持还是停留在实验阶段，只支持nvidia的GPU，在k8s上使用GPU，先要装好几样东西。</w:t>
      </w:r>
    </w:p>
    <w:p w:rsidR="00E02735" w:rsidRDefault="00E02735" w:rsidP="003C57DB">
      <w:pPr>
        <w:spacing w:before="100" w:beforeAutospacing="1" w:after="100" w:afterAutospacing="1"/>
        <w:rPr>
          <w:sz w:val="36"/>
          <w:szCs w:val="21"/>
        </w:rPr>
      </w:pPr>
      <w:r w:rsidRPr="00D93921">
        <w:rPr>
          <w:sz w:val="36"/>
          <w:szCs w:val="21"/>
        </w:rPr>
        <w:t>安装流程：</w:t>
      </w:r>
    </w:p>
    <w:p w:rsidR="00E02735" w:rsidRDefault="00E02735" w:rsidP="00ED2C0C">
      <w:pPr>
        <w:pStyle w:val="HTML"/>
      </w:pPr>
      <w:r w:rsidRPr="00DB2BCD">
        <w:rPr>
          <w:rFonts w:hint="eastAsia"/>
          <w:b/>
        </w:rPr>
        <w:t>1、</w:t>
      </w:r>
      <w:r w:rsidRPr="000C5232">
        <w:rPr>
          <w:rFonts w:hint="eastAsia"/>
          <w:b/>
          <w:color w:val="FF0000"/>
        </w:rPr>
        <w:t>关闭UEFI。</w:t>
      </w:r>
      <w:r>
        <w:rPr>
          <w:rFonts w:hint="eastAsia"/>
        </w:rPr>
        <w:t>这个很重要，因为如果不关闭可能会导致安装nvidia驱动的时候无法加载kernel模块，我就在这浪费了好多时间。具体做法是开机按F2进入BIOS设置，</w:t>
      </w:r>
      <w:r w:rsidRPr="001D0F90">
        <w:t>通常在BOOT或Secure选项卡上，把安全启动[Secure BOOT]，改为[Disable]</w:t>
      </w:r>
      <w:r>
        <w:rPr>
          <w:rFonts w:hint="eastAsia"/>
        </w:rPr>
        <w:t>，如果不是的话自己去搜搜相应的。</w:t>
      </w:r>
    </w:p>
    <w:p w:rsidR="00E02735" w:rsidRPr="00D00FB6" w:rsidRDefault="00E02735" w:rsidP="00ED2C0C">
      <w:pPr>
        <w:pStyle w:val="3"/>
        <w:spacing w:before="0" w:beforeAutospacing="0" w:after="0" w:afterAutospacing="0"/>
        <w:rPr>
          <w:bCs w:val="0"/>
          <w:i/>
          <w:sz w:val="28"/>
          <w:szCs w:val="24"/>
        </w:rPr>
      </w:pPr>
      <w:r w:rsidRPr="00D00FB6">
        <w:rPr>
          <w:bCs w:val="0"/>
          <w:i/>
          <w:sz w:val="28"/>
          <w:szCs w:val="24"/>
        </w:rPr>
        <w:t>2</w:t>
      </w:r>
      <w:r w:rsidRPr="00D00FB6">
        <w:rPr>
          <w:rFonts w:hint="eastAsia"/>
          <w:bCs w:val="0"/>
          <w:i/>
          <w:sz w:val="28"/>
          <w:szCs w:val="24"/>
        </w:rPr>
        <w:t>、</w:t>
      </w:r>
      <w:r w:rsidRPr="00D00FB6">
        <w:rPr>
          <w:bCs w:val="0"/>
          <w:i/>
          <w:sz w:val="28"/>
          <w:szCs w:val="24"/>
        </w:rPr>
        <w:t>确认自己</w:t>
      </w:r>
      <w:r w:rsidRPr="00D00FB6">
        <w:rPr>
          <w:rFonts w:hint="eastAsia"/>
          <w:bCs w:val="0"/>
          <w:i/>
          <w:sz w:val="28"/>
          <w:szCs w:val="24"/>
        </w:rPr>
        <w:t>主机有nvidia</w:t>
      </w:r>
      <w:r w:rsidRPr="00D00FB6">
        <w:rPr>
          <w:bCs w:val="0"/>
          <w:i/>
          <w:sz w:val="28"/>
          <w:szCs w:val="24"/>
        </w:rPr>
        <w:t>的显卡</w:t>
      </w:r>
      <w:r w:rsidRPr="00D00FB6">
        <w:rPr>
          <w:rFonts w:hint="eastAsia"/>
          <w:bCs w:val="0"/>
          <w:i/>
          <w:sz w:val="28"/>
          <w:szCs w:val="24"/>
        </w:rPr>
        <w:t>。</w:t>
      </w:r>
    </w:p>
    <w:p w:rsidR="00E02735" w:rsidRPr="001D0F90" w:rsidRDefault="00E02735" w:rsidP="00ED2C0C">
      <w:pPr>
        <w:spacing w:after="0" w:line="240" w:lineRule="atLeast"/>
        <w:rPr>
          <w:rFonts w:ascii="宋体" w:eastAsia="宋体" w:hAnsi="宋体" w:cs="宋体"/>
          <w:sz w:val="24"/>
          <w:szCs w:val="24"/>
        </w:rPr>
      </w:pPr>
      <w:r w:rsidRPr="00415295">
        <w:rPr>
          <w:rFonts w:ascii="宋体" w:eastAsia="宋体" w:hAnsi="宋体" w:cs="宋体" w:hint="eastAsia"/>
          <w:sz w:val="24"/>
          <w:szCs w:val="24"/>
        </w:rPr>
        <w:t>输入命令</w:t>
      </w:r>
      <w:r w:rsidRPr="00415295">
        <w:rPr>
          <w:rFonts w:ascii="宋体" w:eastAsia="宋体" w:hAnsi="宋体" w:cs="宋体"/>
          <w:sz w:val="24"/>
          <w:szCs w:val="24"/>
        </w:rPr>
        <w:t>lspci | grep -i nvidia</w:t>
      </w:r>
      <w:r w:rsidRPr="003C57DB">
        <w:rPr>
          <w:rFonts w:ascii="宋体" w:eastAsia="宋体" w:hAnsi="宋体" w:cs="宋体"/>
          <w:sz w:val="24"/>
          <w:szCs w:val="24"/>
        </w:rPr>
        <w:t xml:space="preserve"> 查看nvidia显卡情况。</w:t>
      </w:r>
    </w:p>
    <w:p w:rsidR="00E02735" w:rsidRDefault="00E02735" w:rsidP="00ED2C0C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A445853" wp14:editId="75899F8C">
            <wp:extent cx="5274310" cy="6343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ED2C0C">
      <w:pPr>
        <w:pStyle w:val="3"/>
        <w:spacing w:before="0" w:beforeAutospacing="0" w:after="0" w:afterAutospacing="0"/>
        <w:rPr>
          <w:bCs w:val="0"/>
          <w:sz w:val="28"/>
          <w:szCs w:val="24"/>
        </w:rPr>
      </w:pPr>
      <w:bookmarkStart w:id="1" w:name="t2"/>
      <w:bookmarkEnd w:id="1"/>
      <w:r w:rsidRPr="00DB2BCD">
        <w:rPr>
          <w:bCs w:val="0"/>
          <w:sz w:val="28"/>
          <w:szCs w:val="24"/>
        </w:rPr>
        <w:t>3</w:t>
      </w:r>
      <w:r w:rsidRPr="00DB2BCD">
        <w:rPr>
          <w:rFonts w:hint="eastAsia"/>
          <w:bCs w:val="0"/>
          <w:sz w:val="28"/>
          <w:szCs w:val="24"/>
        </w:rPr>
        <w:t>、</w:t>
      </w:r>
      <w:r w:rsidRPr="00DB2BCD">
        <w:rPr>
          <w:bCs w:val="0"/>
          <w:sz w:val="28"/>
          <w:szCs w:val="24"/>
        </w:rPr>
        <w:t>检查系统版本，确保系统支持(需要Linux-64bit系统)</w:t>
      </w:r>
    </w:p>
    <w:p w:rsidR="00E02735" w:rsidRPr="00DB2BCD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</w:t>
      </w:r>
      <w:r w:rsidRPr="00DB2BCD">
        <w:rPr>
          <w:rFonts w:ascii="宋体" w:eastAsia="宋体" w:hAnsi="宋体" w:cs="宋体"/>
          <w:sz w:val="24"/>
          <w:szCs w:val="24"/>
        </w:rPr>
        <w:t>uname -m &amp;&amp; cat /etc/*release</w:t>
      </w:r>
    </w:p>
    <w:p w:rsidR="00E02735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D4592CE" wp14:editId="111DAAB3">
            <wp:extent cx="3324225" cy="1962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E02735" w:rsidRPr="00DB2BCD" w:rsidRDefault="00E02735" w:rsidP="00ED2C0C">
      <w:pPr>
        <w:pStyle w:val="3"/>
        <w:spacing w:before="0" w:beforeAutospacing="0" w:after="0" w:afterAutospacing="0"/>
        <w:rPr>
          <w:sz w:val="28"/>
        </w:rPr>
      </w:pPr>
      <w:r w:rsidRPr="00DB2BCD">
        <w:rPr>
          <w:rFonts w:hint="eastAsia"/>
          <w:sz w:val="28"/>
        </w:rPr>
        <w:t>4、根据nvidia显卡的信息和系统下载相应的安装包。</w:t>
      </w:r>
    </w:p>
    <w:p w:rsidR="00E02735" w:rsidRPr="003C57DB" w:rsidRDefault="00290F07" w:rsidP="0029107E">
      <w:pPr>
        <w:rPr>
          <w:rFonts w:ascii="宋体" w:eastAsia="宋体" w:hAnsi="宋体" w:cs="宋体"/>
          <w:sz w:val="24"/>
          <w:szCs w:val="24"/>
        </w:rPr>
      </w:pPr>
      <w:hyperlink r:id="rId9" w:tgtFrame="_blank" w:history="1">
        <w:r w:rsidR="00E02735" w:rsidRPr="003C57DB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NVIDIA-Linux-x86_64-381.22.run</w:t>
        </w:r>
      </w:hyperlink>
      <w:r w:rsidR="00E02735" w:rsidRPr="003C57DB">
        <w:rPr>
          <w:rFonts w:ascii="宋体" w:eastAsia="宋体" w:hAnsi="宋体" w:cs="宋体"/>
          <w:sz w:val="24"/>
          <w:szCs w:val="24"/>
        </w:rPr>
        <w:t xml:space="preserve"> # 最新显卡驱动</w:t>
      </w:r>
    </w:p>
    <w:p w:rsidR="00E02735" w:rsidRPr="003C57DB" w:rsidRDefault="00290F07" w:rsidP="0029107E">
      <w:pPr>
        <w:rPr>
          <w:rFonts w:ascii="宋体" w:eastAsia="宋体" w:hAnsi="宋体" w:cs="宋体"/>
          <w:sz w:val="24"/>
          <w:szCs w:val="24"/>
        </w:rPr>
      </w:pPr>
      <w:hyperlink r:id="rId10" w:tgtFrame="_blank" w:history="1">
        <w:r w:rsidR="00E02735" w:rsidRPr="003C57DB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cuda_</w:t>
        </w:r>
        <w:r w:rsidR="00E0273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9</w:t>
        </w:r>
        <w:r w:rsidR="00E02735" w:rsidRPr="003C57DB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.0.61_375.26_linux.run</w:t>
        </w:r>
      </w:hyperlink>
      <w:r w:rsidR="00E02735" w:rsidRPr="003C57DB">
        <w:rPr>
          <w:rFonts w:ascii="宋体" w:eastAsia="宋体" w:hAnsi="宋体" w:cs="宋体"/>
          <w:sz w:val="24"/>
          <w:szCs w:val="24"/>
        </w:rPr>
        <w:t xml:space="preserve"> # 最新CUDA安装包</w:t>
      </w:r>
    </w:p>
    <w:p w:rsidR="00E02735" w:rsidRDefault="00290F07" w:rsidP="00D822B3">
      <w:pPr>
        <w:rPr>
          <w:rFonts w:ascii="宋体" w:eastAsia="宋体" w:hAnsi="宋体" w:cs="宋体"/>
          <w:sz w:val="24"/>
          <w:szCs w:val="24"/>
        </w:rPr>
      </w:pPr>
      <w:hyperlink r:id="rId11" w:tgtFrame="_blank" w:history="1">
        <w:r w:rsidR="00E02735" w:rsidRPr="003C57DB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cudnn-8.0-linux-x64-v6.0.tgz</w:t>
        </w:r>
      </w:hyperlink>
      <w:r w:rsidR="00E02735" w:rsidRPr="003C57DB">
        <w:rPr>
          <w:rFonts w:ascii="宋体" w:eastAsia="宋体" w:hAnsi="宋体" w:cs="宋体"/>
          <w:sz w:val="24"/>
          <w:szCs w:val="24"/>
        </w:rPr>
        <w:t xml:space="preserve"> # cudnn库v6.0</w:t>
      </w:r>
    </w:p>
    <w:p w:rsidR="00E02735" w:rsidRPr="0029107E" w:rsidRDefault="00E02735" w:rsidP="00D822B3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登录</w:t>
      </w:r>
      <w:r>
        <w:t>NVIDIA</w:t>
      </w:r>
      <w:r>
        <w:t>官网</w:t>
      </w:r>
      <w:hyperlink r:id="rId12" w:history="1">
        <w:r>
          <w:rPr>
            <w:rStyle w:val="a9"/>
          </w:rPr>
          <w:t>http://www.geforce.cn/drivers</w:t>
        </w:r>
      </w:hyperlink>
      <w:r>
        <w:t>设置驱动检索条件（注意尽量设置语言英文）：</w:t>
      </w:r>
    </w:p>
    <w:p w:rsidR="00E02735" w:rsidRDefault="00E02735" w:rsidP="00415295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D43A83" wp14:editId="4787D20F">
            <wp:extent cx="5274310" cy="3220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Default="00E02735" w:rsidP="00291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官网下载</w:t>
      </w:r>
      <w:r>
        <w:t>cuda-rpm</w:t>
      </w:r>
      <w:r>
        <w:t>包</w:t>
      </w:r>
      <w:hyperlink r:id="rId14" w:history="1">
        <w:r>
          <w:rPr>
            <w:rStyle w:val="a9"/>
          </w:rPr>
          <w:t>https://developer.nvidia.com/cuda-downloads</w:t>
        </w:r>
      </w:hyperlink>
      <w:r>
        <w:t>，一定要对应自己的版本。</w:t>
      </w:r>
    </w:p>
    <w:p w:rsidR="00E02735" w:rsidRDefault="00E02735" w:rsidP="00291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21817E1" wp14:editId="13194296">
            <wp:extent cx="5274310" cy="30016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Default="00E02735" w:rsidP="00291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（3）下载cudnn需要注册</w:t>
      </w:r>
      <w:hyperlink r:id="rId16" w:history="1">
        <w:r w:rsidRPr="0053677A">
          <w:rPr>
            <w:rStyle w:val="a9"/>
            <w:rFonts w:ascii="宋体" w:eastAsia="宋体" w:hAnsi="宋体" w:cs="宋体"/>
            <w:sz w:val="24"/>
            <w:szCs w:val="24"/>
          </w:rPr>
          <w:t>https://developer.nvidia.com/rdp/cudnn-download</w:t>
        </w:r>
      </w:hyperlink>
      <w:r>
        <w:rPr>
          <w:rFonts w:ascii="宋体" w:eastAsia="宋体" w:hAnsi="宋体" w:cs="宋体" w:hint="eastAsia"/>
          <w:sz w:val="24"/>
          <w:szCs w:val="24"/>
        </w:rPr>
        <w:t>，注意有些浏览器是注册不了的，我就踩了这个坑。</w:t>
      </w:r>
    </w:p>
    <w:p w:rsidR="00E02735" w:rsidRPr="0029107E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A8E1564" wp14:editId="58E39B67">
            <wp:extent cx="5274310" cy="19227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AD3E63" w:rsidRDefault="00E02735" w:rsidP="00ED2C0C">
      <w:pPr>
        <w:pStyle w:val="3"/>
        <w:spacing w:before="0" w:beforeAutospacing="0" w:after="0" w:afterAutospacing="0"/>
      </w:pPr>
      <w:r w:rsidRPr="00AD3E63">
        <w:t>5</w:t>
      </w:r>
      <w:r w:rsidRPr="00AD3E63">
        <w:rPr>
          <w:rFonts w:hint="eastAsia"/>
        </w:rPr>
        <w:t>、</w:t>
      </w:r>
      <w:r w:rsidRPr="00AD3E63">
        <w:t>安装gcc gcc-c++</w:t>
      </w:r>
    </w:p>
    <w:p w:rsidR="00E02735" w:rsidRPr="003C57DB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</w:t>
      </w:r>
      <w:r w:rsidRPr="003C57DB">
        <w:rPr>
          <w:rFonts w:ascii="宋体" w:eastAsia="宋体" w:hAnsi="宋体" w:cs="宋体"/>
          <w:sz w:val="24"/>
          <w:szCs w:val="24"/>
        </w:rPr>
        <w:t>yum install gcc gcc-c++</w:t>
      </w:r>
    </w:p>
    <w:p w:rsidR="00E02735" w:rsidRPr="00AD3E63" w:rsidRDefault="00E02735" w:rsidP="00ED2C0C">
      <w:pPr>
        <w:pStyle w:val="3"/>
        <w:spacing w:before="0" w:beforeAutospacing="0" w:after="0" w:afterAutospacing="0"/>
      </w:pPr>
      <w:r w:rsidRPr="00AD3E63">
        <w:t>6</w:t>
      </w:r>
      <w:r w:rsidRPr="00AD3E63">
        <w:rPr>
          <w:rFonts w:hint="eastAsia"/>
        </w:rPr>
        <w:t>、</w:t>
      </w:r>
      <w:r w:rsidRPr="00AD3E63">
        <w:t>查看内核是否一致</w:t>
      </w:r>
      <w:r w:rsidRPr="00AD3E63">
        <w:rPr>
          <w:rFonts w:hint="eastAsia"/>
        </w:rPr>
        <w:t>。</w:t>
      </w:r>
    </w:p>
    <w:p w:rsidR="00E02735" w:rsidRPr="00D03DF6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03DF6">
        <w:rPr>
          <w:rFonts w:ascii="宋体" w:eastAsia="宋体" w:hAnsi="宋体" w:cs="宋体"/>
          <w:sz w:val="24"/>
          <w:szCs w:val="24"/>
        </w:rPr>
        <w:t>#uname -r </w:t>
      </w:r>
    </w:p>
    <w:p w:rsidR="00E02735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03DF6">
        <w:rPr>
          <w:rFonts w:ascii="宋体" w:eastAsia="宋体" w:hAnsi="宋体" w:cs="宋体"/>
          <w:sz w:val="24"/>
          <w:szCs w:val="24"/>
        </w:rPr>
        <w:t>#rpm -q kernel-devel</w:t>
      </w:r>
    </w:p>
    <w:p w:rsidR="00E02735" w:rsidRPr="00D03DF6" w:rsidRDefault="00E02735" w:rsidP="003C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03DF6">
        <w:rPr>
          <w:rFonts w:ascii="宋体" w:eastAsia="宋体" w:hAnsi="宋体" w:cs="宋体"/>
          <w:sz w:val="24"/>
          <w:szCs w:val="24"/>
        </w:rPr>
        <w:t>#rpm -q kernel-headers</w:t>
      </w:r>
    </w:p>
    <w:p w:rsidR="00E02735" w:rsidRDefault="00E02735" w:rsidP="003C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6B25233B" wp14:editId="0AC58559">
            <wp:extent cx="3943350" cy="1085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Default="00E02735" w:rsidP="003C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如果一致的话这步可以跳过，输入</w:t>
      </w:r>
      <w:r w:rsidRPr="00D03DF6">
        <w:rPr>
          <w:rFonts w:ascii="宋体" w:eastAsia="宋体" w:hAnsi="宋体" w:cs="宋体"/>
          <w:sz w:val="24"/>
          <w:szCs w:val="24"/>
        </w:rPr>
        <w:t>rpm -q kernel-devel</w:t>
      </w:r>
      <w:r>
        <w:rPr>
          <w:rFonts w:ascii="宋体" w:eastAsia="宋体" w:hAnsi="宋体" w:cs="宋体" w:hint="eastAsia"/>
          <w:sz w:val="24"/>
          <w:szCs w:val="24"/>
        </w:rPr>
        <w:t>时有可能是not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found，说明没有安装，有显示说明已安装。</w:t>
      </w:r>
    </w:p>
    <w:p w:rsidR="00E02735" w:rsidRDefault="00E02735" w:rsidP="003C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961940">
        <w:rPr>
          <w:rFonts w:ascii="宋体" w:eastAsia="宋体" w:hAnsi="宋体" w:cs="宋体"/>
          <w:bCs/>
          <w:sz w:val="24"/>
          <w:szCs w:val="24"/>
        </w:rPr>
        <w:t>安装kernel-devel和kernel-headers</w:t>
      </w:r>
      <w:r>
        <w:rPr>
          <w:rFonts w:ascii="宋体" w:eastAsia="宋体" w:hAnsi="宋体" w:cs="宋体" w:hint="eastAsia"/>
          <w:bCs/>
          <w:sz w:val="24"/>
          <w:szCs w:val="24"/>
        </w:rPr>
        <w:t>。</w:t>
      </w:r>
    </w:p>
    <w:p w:rsidR="00E02735" w:rsidRDefault="00E02735" w:rsidP="003C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#</w:t>
      </w:r>
      <w:r>
        <w:t>sudo yum install kernel-devel-$(uname -r) kernel-headers-$(uname -r)</w:t>
      </w:r>
    </w:p>
    <w:p w:rsidR="00E02735" w:rsidRDefault="00E02735" w:rsidP="003C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或者</w:t>
      </w:r>
    </w:p>
    <w:p w:rsidR="00E02735" w:rsidRPr="00D03DF6" w:rsidRDefault="00E02735" w:rsidP="00291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bookmarkStart w:id="2" w:name="OLE_LINK8"/>
      <w:r>
        <w:rPr>
          <w:rFonts w:ascii="宋体" w:eastAsia="宋体" w:hAnsi="宋体" w:cs="宋体"/>
          <w:sz w:val="24"/>
          <w:szCs w:val="24"/>
        </w:rPr>
        <w:t>#</w:t>
      </w:r>
      <w:r w:rsidRPr="00D03DF6">
        <w:rPr>
          <w:rFonts w:ascii="宋体" w:eastAsia="宋体" w:hAnsi="宋体" w:cs="宋体"/>
          <w:sz w:val="24"/>
          <w:szCs w:val="24"/>
        </w:rPr>
        <w:t>yum install kernel-devel</w:t>
      </w:r>
      <w:bookmarkEnd w:id="2"/>
    </w:p>
    <w:p w:rsidR="00E02735" w:rsidRDefault="00E02735" w:rsidP="00291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#</w:t>
      </w:r>
      <w:r w:rsidRPr="00D03DF6">
        <w:rPr>
          <w:rFonts w:ascii="宋体" w:eastAsia="宋体" w:hAnsi="宋体" w:cs="宋体"/>
          <w:sz w:val="24"/>
          <w:szCs w:val="24"/>
        </w:rPr>
        <w:t>yum install kernel-</w:t>
      </w:r>
      <w:bookmarkStart w:id="3" w:name="OLE_LINK1"/>
      <w:bookmarkStart w:id="4" w:name="OLE_LINK2"/>
      <w:r w:rsidRPr="00D03DF6">
        <w:rPr>
          <w:rFonts w:ascii="宋体" w:eastAsia="宋体" w:hAnsi="宋体" w:cs="宋体"/>
          <w:sz w:val="24"/>
          <w:szCs w:val="24"/>
        </w:rPr>
        <w:t>headers</w:t>
      </w:r>
      <w:bookmarkEnd w:id="3"/>
      <w:bookmarkEnd w:id="4"/>
    </w:p>
    <w:p w:rsidR="00E02735" w:rsidRDefault="00E02735" w:rsidP="003C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如果安装完发现不一致的话需要 yum</w:t>
      </w:r>
      <w:r>
        <w:rPr>
          <w:rFonts w:ascii="宋体" w:eastAsia="宋体" w:hAnsi="宋体" w:cs="宋体"/>
          <w:sz w:val="24"/>
          <w:szCs w:val="24"/>
        </w:rPr>
        <w:t xml:space="preserve"> -y update</w:t>
      </w:r>
    </w:p>
    <w:p w:rsidR="00E02735" w:rsidRDefault="00E02735" w:rsidP="003C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AD3E63">
        <w:rPr>
          <w:rFonts w:ascii="宋体" w:eastAsia="宋体" w:hAnsi="宋体" w:cs="宋体" w:hint="eastAsia"/>
          <w:b/>
          <w:bCs/>
          <w:sz w:val="27"/>
          <w:szCs w:val="27"/>
        </w:rPr>
        <w:t>7、安装cuda</w:t>
      </w:r>
      <w:r>
        <w:rPr>
          <w:rFonts w:ascii="宋体" w:eastAsia="宋体" w:hAnsi="宋体" w:cs="宋体"/>
          <w:sz w:val="24"/>
          <w:szCs w:val="24"/>
        </w:rPr>
        <w:t>(</w:t>
      </w:r>
      <w:r w:rsidRPr="000C5232">
        <w:rPr>
          <w:rFonts w:ascii="宋体" w:eastAsia="宋体" w:hAnsi="宋体" w:cs="宋体" w:hint="eastAsia"/>
          <w:color w:val="FF0000"/>
          <w:sz w:val="24"/>
          <w:szCs w:val="24"/>
        </w:rPr>
        <w:t>最好是先安装好这个再去安装驱动，不然会nvidia的安装不会很顺利，我就踩了这个坑。</w:t>
      </w:r>
      <w:r>
        <w:rPr>
          <w:rFonts w:ascii="宋体" w:eastAsia="宋体" w:hAnsi="宋体" w:cs="宋体"/>
          <w:sz w:val="24"/>
          <w:szCs w:val="24"/>
        </w:rPr>
        <w:t>)</w:t>
      </w:r>
    </w:p>
    <w:p w:rsidR="00E02735" w:rsidRPr="00507EA4" w:rsidRDefault="00E02735" w:rsidP="00507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FF"/>
          <w:sz w:val="24"/>
          <w:szCs w:val="24"/>
        </w:rPr>
        <w:t>#</w:t>
      </w:r>
      <w:r w:rsidRPr="00507EA4">
        <w:rPr>
          <w:rFonts w:ascii="宋体" w:eastAsia="宋体" w:hAnsi="宋体" w:cs="宋体"/>
          <w:color w:val="0000FF"/>
          <w:sz w:val="24"/>
          <w:szCs w:val="24"/>
        </w:rPr>
        <w:t>sudo</w:t>
      </w:r>
      <w:r w:rsidRPr="00507EA4">
        <w:rPr>
          <w:rFonts w:ascii="宋体" w:eastAsia="宋体" w:hAnsi="宋体" w:cs="宋体"/>
          <w:sz w:val="24"/>
          <w:szCs w:val="24"/>
        </w:rPr>
        <w:t xml:space="preserve"> rpm -i cuda-repo-rhel7-</w:t>
      </w:r>
      <w:r w:rsidRPr="00507EA4">
        <w:rPr>
          <w:rFonts w:ascii="宋体" w:eastAsia="宋体" w:hAnsi="宋体" w:cs="宋体"/>
          <w:color w:val="800080"/>
          <w:sz w:val="24"/>
          <w:szCs w:val="24"/>
        </w:rPr>
        <w:t>8</w:t>
      </w:r>
      <w:r w:rsidRPr="00507EA4">
        <w:rPr>
          <w:rFonts w:ascii="宋体" w:eastAsia="宋体" w:hAnsi="宋体" w:cs="宋体"/>
          <w:sz w:val="24"/>
          <w:szCs w:val="24"/>
        </w:rPr>
        <w:t>-</w:t>
      </w:r>
      <w:r w:rsidRPr="00507EA4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507EA4">
        <w:rPr>
          <w:rFonts w:ascii="宋体" w:eastAsia="宋体" w:hAnsi="宋体" w:cs="宋体"/>
          <w:sz w:val="24"/>
          <w:szCs w:val="24"/>
        </w:rPr>
        <w:t>-local-ga2-</w:t>
      </w:r>
      <w:r w:rsidRPr="00507EA4">
        <w:rPr>
          <w:rFonts w:ascii="宋体" w:eastAsia="宋体" w:hAnsi="宋体" w:cs="宋体"/>
          <w:color w:val="800080"/>
          <w:sz w:val="24"/>
          <w:szCs w:val="24"/>
        </w:rPr>
        <w:t>8.0</w:t>
      </w:r>
      <w:r w:rsidRPr="00507EA4">
        <w:rPr>
          <w:rFonts w:ascii="宋体" w:eastAsia="宋体" w:hAnsi="宋体" w:cs="宋体"/>
          <w:sz w:val="24"/>
          <w:szCs w:val="24"/>
        </w:rPr>
        <w:t>.</w:t>
      </w:r>
      <w:r w:rsidRPr="00507EA4">
        <w:rPr>
          <w:rFonts w:ascii="宋体" w:eastAsia="宋体" w:hAnsi="宋体" w:cs="宋体"/>
          <w:color w:val="800080"/>
          <w:sz w:val="24"/>
          <w:szCs w:val="24"/>
        </w:rPr>
        <w:t>61</w:t>
      </w:r>
      <w:r w:rsidRPr="00507EA4">
        <w:rPr>
          <w:rFonts w:ascii="宋体" w:eastAsia="宋体" w:hAnsi="宋体" w:cs="宋体"/>
          <w:sz w:val="24"/>
          <w:szCs w:val="24"/>
        </w:rPr>
        <w:t>-</w:t>
      </w:r>
      <w:r w:rsidRPr="00507EA4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507EA4">
        <w:rPr>
          <w:rFonts w:ascii="宋体" w:eastAsia="宋体" w:hAnsi="宋体" w:cs="宋体"/>
          <w:color w:val="000000"/>
          <w:sz w:val="24"/>
          <w:szCs w:val="24"/>
        </w:rPr>
        <w:t>.x86_64.rpm</w:t>
      </w:r>
    </w:p>
    <w:p w:rsidR="00E02735" w:rsidRPr="00507EA4" w:rsidRDefault="00E02735" w:rsidP="00507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#</w:t>
      </w:r>
      <w:r w:rsidRPr="00507EA4">
        <w:rPr>
          <w:rFonts w:ascii="宋体" w:eastAsia="宋体" w:hAnsi="宋体" w:cs="宋体"/>
          <w:color w:val="0000FF"/>
          <w:sz w:val="24"/>
          <w:szCs w:val="24"/>
        </w:rPr>
        <w:t>sudo</w:t>
      </w:r>
      <w:r w:rsidRPr="00507EA4">
        <w:rPr>
          <w:rFonts w:ascii="宋体" w:eastAsia="宋体" w:hAnsi="宋体" w:cs="宋体"/>
          <w:sz w:val="24"/>
          <w:szCs w:val="24"/>
        </w:rPr>
        <w:t xml:space="preserve"> </w:t>
      </w:r>
      <w:r w:rsidRPr="00507EA4">
        <w:rPr>
          <w:rFonts w:ascii="宋体" w:eastAsia="宋体" w:hAnsi="宋体" w:cs="宋体"/>
          <w:color w:val="0000FF"/>
          <w:sz w:val="24"/>
          <w:szCs w:val="24"/>
        </w:rPr>
        <w:t>yum</w:t>
      </w:r>
      <w:r w:rsidRPr="00507EA4">
        <w:rPr>
          <w:rFonts w:ascii="宋体" w:eastAsia="宋体" w:hAnsi="宋体" w:cs="宋体"/>
          <w:color w:val="000000"/>
          <w:sz w:val="24"/>
          <w:szCs w:val="24"/>
        </w:rPr>
        <w:t xml:space="preserve"> clean all</w:t>
      </w:r>
    </w:p>
    <w:p w:rsidR="00E02735" w:rsidRDefault="00E02735" w:rsidP="00507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#</w:t>
      </w:r>
      <w:r w:rsidRPr="00507EA4">
        <w:rPr>
          <w:rFonts w:ascii="宋体" w:eastAsia="宋体" w:hAnsi="宋体" w:cs="宋体"/>
          <w:color w:val="0000FF"/>
          <w:sz w:val="24"/>
          <w:szCs w:val="24"/>
        </w:rPr>
        <w:t>sudo</w:t>
      </w:r>
      <w:r w:rsidRPr="00507EA4">
        <w:rPr>
          <w:rFonts w:ascii="宋体" w:eastAsia="宋体" w:hAnsi="宋体" w:cs="宋体"/>
          <w:sz w:val="24"/>
          <w:szCs w:val="24"/>
        </w:rPr>
        <w:t xml:space="preserve"> </w:t>
      </w:r>
      <w:r w:rsidRPr="00507EA4">
        <w:rPr>
          <w:rFonts w:ascii="宋体" w:eastAsia="宋体" w:hAnsi="宋体" w:cs="宋体"/>
          <w:color w:val="0000FF"/>
          <w:sz w:val="24"/>
          <w:szCs w:val="24"/>
        </w:rPr>
        <w:t>yum</w:t>
      </w:r>
      <w:r w:rsidRPr="00507EA4">
        <w:rPr>
          <w:rFonts w:ascii="宋体" w:eastAsia="宋体" w:hAnsi="宋体" w:cs="宋体"/>
          <w:sz w:val="24"/>
          <w:szCs w:val="24"/>
        </w:rPr>
        <w:t xml:space="preserve"> </w:t>
      </w:r>
      <w:r w:rsidRPr="00507EA4">
        <w:rPr>
          <w:rFonts w:ascii="宋体" w:eastAsia="宋体" w:hAnsi="宋体" w:cs="宋体"/>
          <w:color w:val="0000FF"/>
          <w:sz w:val="24"/>
          <w:szCs w:val="24"/>
        </w:rPr>
        <w:t>install</w:t>
      </w:r>
      <w:r w:rsidRPr="00507EA4">
        <w:rPr>
          <w:rFonts w:ascii="宋体" w:eastAsia="宋体" w:hAnsi="宋体" w:cs="宋体"/>
          <w:sz w:val="24"/>
          <w:szCs w:val="24"/>
        </w:rPr>
        <w:t xml:space="preserve"> cuda</w:t>
      </w:r>
    </w:p>
    <w:p w:rsidR="00E02735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可能会报错，</w:t>
      </w:r>
    </w:p>
    <w:p w:rsidR="00E02735" w:rsidRDefault="00E02735" w:rsidP="00507EA4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54D56473" wp14:editId="197B7B3A">
            <wp:extent cx="5276850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35" w:rsidRPr="000462B2" w:rsidRDefault="00E02735" w:rsidP="00507EA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</w:t>
      </w:r>
      <w:r w:rsidRPr="000462B2">
        <w:rPr>
          <w:rFonts w:ascii="宋体" w:eastAsia="宋体" w:hAnsi="宋体" w:cs="宋体" w:hint="eastAsia"/>
          <w:sz w:val="24"/>
          <w:szCs w:val="24"/>
        </w:rPr>
        <w:t>原因是</w:t>
      </w:r>
      <w:r w:rsidRPr="000462B2">
        <w:rPr>
          <w:rFonts w:ascii="宋体" w:eastAsia="宋体" w:hAnsi="宋体" w:cs="宋体"/>
          <w:sz w:val="24"/>
          <w:szCs w:val="24"/>
        </w:rPr>
        <w:t>缺少2个包，装第一个：</w:t>
      </w:r>
    </w:p>
    <w:p w:rsidR="00E02735" w:rsidRPr="00D00FB6" w:rsidRDefault="00E02735" w:rsidP="00D00FB6">
      <w:pPr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 w:hint="eastAsia"/>
          <w:sz w:val="24"/>
          <w:szCs w:val="24"/>
        </w:rPr>
        <w:t>#</w:t>
      </w:r>
      <w:r w:rsidRPr="00D00FB6">
        <w:rPr>
          <w:rFonts w:ascii="宋体" w:eastAsia="宋体" w:hAnsi="宋体" w:cs="宋体"/>
          <w:sz w:val="24"/>
          <w:szCs w:val="24"/>
        </w:rPr>
        <w:t>sudo vim /etc/yum.repos.d/linuxtech.testing.repo</w:t>
      </w:r>
    </w:p>
    <w:p w:rsidR="00E02735" w:rsidRPr="00D00FB6" w:rsidRDefault="00E02735" w:rsidP="00D00FB6">
      <w:pPr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 w:hint="eastAsia"/>
          <w:sz w:val="24"/>
          <w:szCs w:val="24"/>
        </w:rPr>
        <w:t>输入：</w:t>
      </w:r>
    </w:p>
    <w:p w:rsidR="00E02735" w:rsidRPr="00DC0FA9" w:rsidRDefault="00E02735" w:rsidP="00507EA4">
      <w:pPr>
        <w:rPr>
          <w:rFonts w:ascii="宋体" w:eastAsia="宋体" w:hAnsi="宋体" w:cs="宋体"/>
          <w:sz w:val="24"/>
          <w:szCs w:val="24"/>
        </w:rPr>
      </w:pPr>
      <w:r w:rsidRPr="00DC0FA9">
        <w:rPr>
          <w:rFonts w:ascii="宋体" w:eastAsia="宋体" w:hAnsi="宋体" w:cs="宋体"/>
          <w:sz w:val="24"/>
          <w:szCs w:val="24"/>
        </w:rPr>
        <w:t>[linuxtech-testing]</w:t>
      </w:r>
    </w:p>
    <w:p w:rsidR="00E02735" w:rsidRPr="00DC0FA9" w:rsidRDefault="00E02735" w:rsidP="00507EA4">
      <w:pPr>
        <w:rPr>
          <w:rFonts w:ascii="宋体" w:eastAsia="宋体" w:hAnsi="宋体" w:cs="宋体"/>
          <w:sz w:val="24"/>
          <w:szCs w:val="24"/>
        </w:rPr>
      </w:pPr>
      <w:r w:rsidRPr="00DC0FA9">
        <w:rPr>
          <w:rFonts w:ascii="宋体" w:eastAsia="宋体" w:hAnsi="宋体" w:cs="宋体"/>
          <w:sz w:val="24"/>
          <w:szCs w:val="24"/>
        </w:rPr>
        <w:t>name=LinuxTECH Testing</w:t>
      </w:r>
    </w:p>
    <w:p w:rsidR="00E02735" w:rsidRPr="00DC0FA9" w:rsidRDefault="00E02735" w:rsidP="00507EA4">
      <w:pPr>
        <w:rPr>
          <w:rFonts w:ascii="宋体" w:eastAsia="宋体" w:hAnsi="宋体" w:cs="宋体"/>
          <w:sz w:val="24"/>
          <w:szCs w:val="24"/>
        </w:rPr>
      </w:pPr>
      <w:r w:rsidRPr="00DC0FA9">
        <w:rPr>
          <w:rFonts w:ascii="宋体" w:eastAsia="宋体" w:hAnsi="宋体" w:cs="宋体"/>
          <w:sz w:val="24"/>
          <w:szCs w:val="24"/>
        </w:rPr>
        <w:t>baseurl=http://pkgrepo.linuxtech.net/el6/testing/</w:t>
      </w:r>
    </w:p>
    <w:p w:rsidR="00E02735" w:rsidRPr="00DC0FA9" w:rsidRDefault="00E02735" w:rsidP="00507EA4">
      <w:pPr>
        <w:rPr>
          <w:rFonts w:ascii="宋体" w:eastAsia="宋体" w:hAnsi="宋体" w:cs="宋体"/>
          <w:sz w:val="24"/>
          <w:szCs w:val="24"/>
        </w:rPr>
      </w:pPr>
      <w:r w:rsidRPr="00DC0FA9">
        <w:rPr>
          <w:rFonts w:ascii="宋体" w:eastAsia="宋体" w:hAnsi="宋体" w:cs="宋体"/>
          <w:sz w:val="24"/>
          <w:szCs w:val="24"/>
        </w:rPr>
        <w:t>enabled=0</w:t>
      </w:r>
    </w:p>
    <w:p w:rsidR="00E02735" w:rsidRPr="00DC0FA9" w:rsidRDefault="00E02735" w:rsidP="00507EA4">
      <w:pPr>
        <w:rPr>
          <w:rFonts w:ascii="宋体" w:eastAsia="宋体" w:hAnsi="宋体" w:cs="宋体"/>
          <w:sz w:val="24"/>
          <w:szCs w:val="24"/>
        </w:rPr>
      </w:pPr>
      <w:r w:rsidRPr="00DC0FA9">
        <w:rPr>
          <w:rFonts w:ascii="宋体" w:eastAsia="宋体" w:hAnsi="宋体" w:cs="宋体"/>
          <w:sz w:val="24"/>
          <w:szCs w:val="24"/>
        </w:rPr>
        <w:t>gpgcheck=1</w:t>
      </w:r>
    </w:p>
    <w:p w:rsidR="00E02735" w:rsidRDefault="00E02735" w:rsidP="00507EA4">
      <w:pPr>
        <w:rPr>
          <w:rFonts w:ascii="宋体" w:eastAsia="宋体" w:hAnsi="宋体" w:cs="宋体"/>
          <w:sz w:val="24"/>
          <w:szCs w:val="24"/>
        </w:rPr>
      </w:pPr>
      <w:r w:rsidRPr="00DC0FA9">
        <w:rPr>
          <w:rFonts w:ascii="宋体" w:eastAsia="宋体" w:hAnsi="宋体" w:cs="宋体"/>
          <w:sz w:val="24"/>
          <w:szCs w:val="24"/>
        </w:rPr>
        <w:t>gpgkey=http://pkgrepo.linuxtech.net/el6/release/RPM-GPG-KEY-LinuxTECH.NET</w:t>
      </w:r>
    </w:p>
    <w:p w:rsidR="00E02735" w:rsidRDefault="00E02735" w:rsidP="00507EA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退出。</w:t>
      </w:r>
    </w:p>
    <w:p w:rsidR="00E02735" w:rsidRPr="00890F66" w:rsidRDefault="00E02735" w:rsidP="00890F66">
      <w:pPr>
        <w:rPr>
          <w:rFonts w:ascii="宋体" w:eastAsia="宋体" w:hAnsi="宋体" w:cs="宋体"/>
          <w:sz w:val="24"/>
          <w:szCs w:val="24"/>
        </w:rPr>
      </w:pPr>
      <w:r w:rsidRPr="00890F66">
        <w:rPr>
          <w:rFonts w:ascii="宋体" w:eastAsia="宋体" w:hAnsi="宋体" w:cs="宋体" w:hint="eastAsia"/>
          <w:sz w:val="24"/>
          <w:szCs w:val="24"/>
        </w:rPr>
        <w:t>#</w:t>
      </w:r>
      <w:r w:rsidRPr="00890F66">
        <w:rPr>
          <w:rFonts w:ascii="宋体" w:eastAsia="宋体" w:hAnsi="宋体" w:cs="宋体"/>
          <w:sz w:val="24"/>
          <w:szCs w:val="24"/>
        </w:rPr>
        <w:t>sudo yum --enablerepo=linuxtech-testing install libvdpau</w:t>
      </w:r>
    </w:p>
    <w:p w:rsidR="00E02735" w:rsidRPr="00D31710" w:rsidRDefault="00E02735" w:rsidP="00507EA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</w:t>
      </w:r>
      <w:r w:rsidRPr="00D31710">
        <w:rPr>
          <w:rFonts w:ascii="宋体" w:eastAsia="宋体" w:hAnsi="宋体" w:cs="宋体" w:hint="eastAsia"/>
          <w:sz w:val="24"/>
          <w:szCs w:val="24"/>
        </w:rPr>
        <w:t>第二个，尤其是dkms，安装驱动的时候会用到这个模块。</w:t>
      </w:r>
    </w:p>
    <w:p w:rsidR="00E02735" w:rsidRPr="000C5232" w:rsidRDefault="00E02735" w:rsidP="00890F66">
      <w:pPr>
        <w:rPr>
          <w:rFonts w:ascii="宋体" w:eastAsia="宋体" w:hAnsi="宋体" w:cs="宋体"/>
          <w:color w:val="FF0000"/>
          <w:sz w:val="24"/>
          <w:szCs w:val="24"/>
        </w:rPr>
      </w:pPr>
      <w:r w:rsidRPr="000C5232">
        <w:rPr>
          <w:rFonts w:ascii="宋体" w:eastAsia="宋体" w:hAnsi="宋体" w:cs="宋体"/>
          <w:color w:val="FF0000"/>
          <w:sz w:val="24"/>
          <w:szCs w:val="24"/>
        </w:rPr>
        <w:t>#yum -y install epel-release</w:t>
      </w:r>
    </w:p>
    <w:p w:rsidR="00E02735" w:rsidRPr="000C5232" w:rsidRDefault="00E02735" w:rsidP="00890F66">
      <w:pPr>
        <w:rPr>
          <w:rFonts w:ascii="宋体" w:eastAsia="宋体" w:hAnsi="宋体" w:cs="宋体"/>
          <w:color w:val="FF0000"/>
          <w:sz w:val="24"/>
          <w:szCs w:val="24"/>
        </w:rPr>
      </w:pPr>
      <w:r w:rsidRPr="000C5232">
        <w:rPr>
          <w:rFonts w:ascii="宋体" w:eastAsia="宋体" w:hAnsi="宋体" w:cs="宋体"/>
          <w:color w:val="FF0000"/>
          <w:sz w:val="24"/>
          <w:szCs w:val="24"/>
        </w:rPr>
        <w:t>#yum -y install --enablerepo=epel dkms</w:t>
      </w:r>
    </w:p>
    <w:p w:rsidR="00E02735" w:rsidRPr="00D31710" w:rsidRDefault="00E02735" w:rsidP="00D00FB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（3）好了</w:t>
      </w:r>
      <w:r w:rsidRPr="00D31710">
        <w:rPr>
          <w:rFonts w:ascii="宋体" w:eastAsia="宋体" w:hAnsi="宋体" w:cs="宋体"/>
          <w:sz w:val="24"/>
          <w:szCs w:val="24"/>
        </w:rPr>
        <w:t>，再次执行安装cuda</w:t>
      </w:r>
      <w:r w:rsidRPr="00D31710">
        <w:rPr>
          <w:rFonts w:ascii="宋体" w:eastAsia="宋体" w:hAnsi="宋体" w:cs="宋体" w:hint="eastAsia"/>
          <w:sz w:val="24"/>
          <w:szCs w:val="24"/>
        </w:rPr>
        <w:t>的步骤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E02735" w:rsidRPr="00D00FB6" w:rsidRDefault="00E02735" w:rsidP="00D00FB6">
      <w:pPr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 w:hint="eastAsia"/>
          <w:sz w:val="24"/>
          <w:szCs w:val="24"/>
        </w:rPr>
        <w:t>（4）</w:t>
      </w:r>
      <w:r w:rsidRPr="00D00FB6">
        <w:rPr>
          <w:rFonts w:ascii="宋体" w:eastAsia="宋体" w:hAnsi="宋体" w:cs="宋体"/>
          <w:sz w:val="24"/>
          <w:szCs w:val="24"/>
        </w:rPr>
        <w:t>验证安装结果</w:t>
      </w:r>
      <w:r w:rsidRPr="00D00FB6">
        <w:rPr>
          <w:rFonts w:ascii="宋体" w:eastAsia="宋体" w:hAnsi="宋体" w:cs="宋体" w:hint="eastAsia"/>
          <w:sz w:val="24"/>
          <w:szCs w:val="24"/>
        </w:rPr>
        <w:t>。</w:t>
      </w:r>
    </w:p>
    <w:p w:rsidR="00E02735" w:rsidRPr="00D00FB6" w:rsidRDefault="00E02735" w:rsidP="00D00FB6">
      <w:pPr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/>
          <w:sz w:val="24"/>
          <w:szCs w:val="24"/>
        </w:rPr>
        <w:t>添加环境变量</w:t>
      </w:r>
      <w:r w:rsidRPr="00D00FB6">
        <w:rPr>
          <w:rFonts w:ascii="宋体" w:eastAsia="宋体" w:hAnsi="宋体" w:cs="宋体" w:hint="eastAsia"/>
          <w:sz w:val="24"/>
          <w:szCs w:val="24"/>
        </w:rPr>
        <w:t>，</w:t>
      </w:r>
      <w:r w:rsidRPr="00D00FB6">
        <w:rPr>
          <w:rFonts w:ascii="宋体" w:eastAsia="宋体" w:hAnsi="宋体" w:cs="宋体"/>
          <w:sz w:val="24"/>
          <w:szCs w:val="24"/>
        </w:rPr>
        <w:t>在 ~/.bashrc的最后面添加下面两行</w:t>
      </w:r>
      <w:r w:rsidRPr="00D00FB6">
        <w:rPr>
          <w:rFonts w:ascii="宋体" w:eastAsia="宋体" w:hAnsi="宋体" w:cs="宋体" w:hint="eastAsia"/>
          <w:sz w:val="24"/>
          <w:szCs w:val="24"/>
        </w:rPr>
        <w:t>。</w:t>
      </w:r>
    </w:p>
    <w:p w:rsidR="00E02735" w:rsidRPr="00D00FB6" w:rsidRDefault="00E02735" w:rsidP="00890F66">
      <w:pPr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 w:hint="eastAsia"/>
          <w:sz w:val="24"/>
          <w:szCs w:val="24"/>
        </w:rPr>
        <w:t>#vi</w:t>
      </w:r>
      <w:r w:rsidRPr="00D00FB6">
        <w:rPr>
          <w:rFonts w:ascii="宋体" w:eastAsia="宋体" w:hAnsi="宋体" w:cs="宋体"/>
          <w:sz w:val="24"/>
          <w:szCs w:val="24"/>
        </w:rPr>
        <w:t xml:space="preserve">  </w:t>
      </w:r>
      <w:r w:rsidRPr="00890F66">
        <w:rPr>
          <w:rFonts w:ascii="宋体" w:eastAsia="宋体" w:hAnsi="宋体" w:cs="宋体"/>
          <w:sz w:val="24"/>
          <w:szCs w:val="24"/>
        </w:rPr>
        <w:t>~/.bashrc</w:t>
      </w:r>
    </w:p>
    <w:p w:rsidR="00E02735" w:rsidRPr="00890F66" w:rsidRDefault="00E02735" w:rsidP="00890F66">
      <w:r w:rsidRPr="00890F66">
        <w:t>export PATH=/usr/</w:t>
      </w:r>
      <w:r w:rsidRPr="00890F66">
        <w:rPr>
          <w:rFonts w:ascii="宋体" w:eastAsia="宋体" w:hAnsi="宋体" w:cs="宋体"/>
          <w:sz w:val="24"/>
          <w:szCs w:val="24"/>
        </w:rPr>
        <w:t>local</w:t>
      </w:r>
      <w:r w:rsidRPr="00890F66">
        <w:t>/cuda-</w:t>
      </w:r>
      <w:r w:rsidRPr="00890F66">
        <w:rPr>
          <w:rFonts w:ascii="宋体" w:eastAsia="宋体" w:hAnsi="宋体" w:cs="宋体"/>
          <w:sz w:val="24"/>
          <w:szCs w:val="24"/>
        </w:rPr>
        <w:t>8.0</w:t>
      </w:r>
      <w:r w:rsidRPr="00890F66">
        <w:t>/bin:$PATH</w:t>
      </w:r>
    </w:p>
    <w:p w:rsidR="00E02735" w:rsidRPr="00890F66" w:rsidRDefault="00E02735" w:rsidP="00890F66">
      <w:r w:rsidRPr="00890F66">
        <w:t>export LD_LIBRARY_PATH=/usr/</w:t>
      </w:r>
      <w:r w:rsidRPr="00890F66">
        <w:rPr>
          <w:rFonts w:ascii="宋体" w:eastAsia="宋体" w:hAnsi="宋体" w:cs="宋体"/>
          <w:sz w:val="24"/>
          <w:szCs w:val="24"/>
        </w:rPr>
        <w:t>local</w:t>
      </w:r>
      <w:r w:rsidRPr="00890F66">
        <w:t>/cuda-</w:t>
      </w:r>
      <w:r w:rsidRPr="00890F66">
        <w:rPr>
          <w:rFonts w:ascii="宋体" w:eastAsia="宋体" w:hAnsi="宋体" w:cs="宋体"/>
          <w:sz w:val="24"/>
          <w:szCs w:val="24"/>
        </w:rPr>
        <w:t>8.0</w:t>
      </w:r>
      <w:r w:rsidRPr="00890F66">
        <w:t>/lib64:/usr/</w:t>
      </w:r>
      <w:r w:rsidRPr="00890F66">
        <w:rPr>
          <w:rFonts w:ascii="宋体" w:eastAsia="宋体" w:hAnsi="宋体" w:cs="宋体"/>
          <w:sz w:val="24"/>
          <w:szCs w:val="24"/>
        </w:rPr>
        <w:t>local</w:t>
      </w:r>
      <w:r w:rsidRPr="00890F66">
        <w:t>/cuda-</w:t>
      </w:r>
      <w:r w:rsidRPr="00890F66">
        <w:rPr>
          <w:rFonts w:ascii="宋体" w:eastAsia="宋体" w:hAnsi="宋体" w:cs="宋体"/>
          <w:sz w:val="24"/>
          <w:szCs w:val="24"/>
        </w:rPr>
        <w:t>8.0</w:t>
      </w:r>
      <w:r w:rsidRPr="00890F66">
        <w:t>/extras/CUPTI/lib64:$LD_LIBRARY_PATH</w:t>
      </w:r>
    </w:p>
    <w:p w:rsidR="00E02735" w:rsidRPr="00ED2C0C" w:rsidRDefault="00E02735" w:rsidP="00ED2C0C">
      <w:pPr>
        <w:rPr>
          <w:rFonts w:ascii="宋体" w:eastAsia="宋体" w:hAnsi="宋体" w:cs="宋体"/>
          <w:sz w:val="24"/>
          <w:szCs w:val="24"/>
        </w:rPr>
      </w:pPr>
      <w:r w:rsidRPr="00ED2C0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18119D2" wp14:editId="41AD50C0">
            <wp:extent cx="5274310" cy="186600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35" w:rsidRPr="00ED2C0C" w:rsidRDefault="00E02735" w:rsidP="00890F66">
      <w:pPr>
        <w:rPr>
          <w:rFonts w:ascii="宋体" w:eastAsia="宋体" w:hAnsi="宋体" w:cs="宋体"/>
          <w:sz w:val="24"/>
          <w:szCs w:val="24"/>
        </w:rPr>
      </w:pPr>
      <w:r w:rsidRPr="00890F66">
        <w:rPr>
          <w:rFonts w:ascii="宋体" w:eastAsia="宋体" w:hAnsi="宋体" w:cs="宋体"/>
          <w:sz w:val="24"/>
          <w:szCs w:val="24"/>
        </w:rPr>
        <w:t>使生效</w:t>
      </w:r>
    </w:p>
    <w:p w:rsidR="00E02735" w:rsidRPr="00890F66" w:rsidRDefault="00E02735" w:rsidP="00890F66">
      <w:pPr>
        <w:rPr>
          <w:rFonts w:ascii="宋体" w:eastAsia="宋体" w:hAnsi="宋体" w:cs="宋体"/>
          <w:sz w:val="24"/>
          <w:szCs w:val="24"/>
        </w:rPr>
      </w:pPr>
      <w:r w:rsidRPr="00890F66">
        <w:rPr>
          <w:rFonts w:ascii="宋体" w:eastAsia="宋体" w:hAnsi="宋体" w:cs="宋体"/>
          <w:sz w:val="24"/>
          <w:szCs w:val="24"/>
        </w:rPr>
        <w:t># source ~/.bashrc</w:t>
      </w:r>
    </w:p>
    <w:p w:rsidR="00E02735" w:rsidRPr="00890F66" w:rsidRDefault="00E02735" w:rsidP="00890F66">
      <w:r w:rsidRPr="00890F66">
        <w:rPr>
          <w:rFonts w:ascii="宋体" w:eastAsia="宋体" w:hAnsi="宋体" w:cs="宋体"/>
          <w:sz w:val="24"/>
          <w:szCs w:val="24"/>
        </w:rPr>
        <w:t>验证安装结果</w:t>
      </w:r>
    </w:p>
    <w:p w:rsidR="00E02735" w:rsidRPr="00890F66" w:rsidRDefault="00E02735" w:rsidP="00890F66">
      <w:r w:rsidRPr="00890F66">
        <w:t>#nvcc -V</w:t>
      </w:r>
    </w:p>
    <w:p w:rsidR="00E02735" w:rsidRPr="00ED2C0C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F2F1BE8" wp14:editId="6D4E6600">
            <wp:extent cx="4267200" cy="1295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AD3E63" w:rsidRDefault="00E02735" w:rsidP="00EB7BCD">
      <w:pPr>
        <w:pStyle w:val="3"/>
        <w:spacing w:before="0" w:beforeAutospacing="0" w:after="0" w:afterAutospacing="0"/>
      </w:pPr>
      <w:r w:rsidRPr="00AD3E63">
        <w:t>8</w:t>
      </w:r>
      <w:r w:rsidRPr="00AD3E63">
        <w:rPr>
          <w:rFonts w:hint="eastAsia"/>
        </w:rPr>
        <w:t>、</w:t>
      </w:r>
      <w:r w:rsidRPr="00AD3E63">
        <w:t>安装显卡驱动</w:t>
      </w:r>
    </w:p>
    <w:p w:rsidR="00E02735" w:rsidRPr="00EB7BCD" w:rsidRDefault="00E02735" w:rsidP="00ED2C0C">
      <w:pPr>
        <w:spacing w:after="0" w:line="240" w:lineRule="atLeast"/>
        <w:rPr>
          <w:rFonts w:ascii="宋体" w:eastAsia="宋体" w:hAnsi="宋体" w:cs="宋体"/>
          <w:sz w:val="24"/>
          <w:szCs w:val="24"/>
        </w:rPr>
      </w:pPr>
      <w:r w:rsidRPr="00EB7BCD">
        <w:rPr>
          <w:rFonts w:ascii="宋体" w:eastAsia="宋体" w:hAnsi="宋体" w:cs="宋体"/>
          <w:sz w:val="24"/>
          <w:szCs w:val="24"/>
        </w:rPr>
        <w:t>安装NVIDIA驱动是很重要的步骤，该步成功了，后面也就基本上一马平川了</w:t>
      </w:r>
      <w:r w:rsidRPr="00EB7BCD">
        <w:rPr>
          <w:rFonts w:ascii="宋体" w:eastAsia="宋体" w:hAnsi="宋体" w:cs="宋体" w:hint="eastAsia"/>
          <w:sz w:val="24"/>
          <w:szCs w:val="24"/>
        </w:rPr>
        <w:t>。</w:t>
      </w:r>
    </w:p>
    <w:p w:rsidR="00E02735" w:rsidRPr="00EB7BCD" w:rsidRDefault="00E02735" w:rsidP="00ED2C0C">
      <w:pPr>
        <w:spacing w:after="0" w:line="240" w:lineRule="atLeast"/>
        <w:rPr>
          <w:rFonts w:ascii="宋体" w:eastAsia="宋体" w:hAnsi="宋体" w:cs="宋体"/>
          <w:sz w:val="24"/>
          <w:szCs w:val="24"/>
        </w:rPr>
      </w:pPr>
      <w:r w:rsidRPr="00EB7BCD">
        <w:rPr>
          <w:rFonts w:ascii="宋体" w:eastAsia="宋体" w:hAnsi="宋体" w:cs="宋体" w:hint="eastAsia"/>
          <w:sz w:val="24"/>
          <w:szCs w:val="24"/>
        </w:rPr>
        <w:t>(</w:t>
      </w:r>
      <w:r w:rsidRPr="00EB7BCD">
        <w:rPr>
          <w:rFonts w:ascii="宋体" w:eastAsia="宋体" w:hAnsi="宋体" w:cs="宋体"/>
          <w:sz w:val="24"/>
          <w:szCs w:val="24"/>
        </w:rPr>
        <w:t>1)</w:t>
      </w:r>
      <w:r w:rsidRPr="00EB7BCD">
        <w:rPr>
          <w:rFonts w:ascii="宋体" w:eastAsia="宋体" w:hAnsi="宋体" w:cs="宋体" w:hint="eastAsia"/>
          <w:sz w:val="24"/>
          <w:szCs w:val="24"/>
        </w:rPr>
        <w:t>、关闭</w:t>
      </w:r>
      <w:r w:rsidRPr="00EB7BCD">
        <w:rPr>
          <w:rFonts w:ascii="宋体" w:eastAsia="宋体" w:hAnsi="宋体" w:cs="宋体"/>
          <w:bCs/>
          <w:sz w:val="24"/>
          <w:szCs w:val="24"/>
        </w:rPr>
        <w:t>X server</w:t>
      </w:r>
      <w:r w:rsidRPr="00EB7BCD">
        <w:rPr>
          <w:rFonts w:ascii="宋体" w:eastAsia="宋体" w:hAnsi="宋体" w:cs="宋体" w:hint="eastAsia"/>
          <w:bCs/>
          <w:sz w:val="24"/>
          <w:szCs w:val="24"/>
        </w:rPr>
        <w:t>，不然在安装过程中会出现以下错误。</w:t>
      </w:r>
    </w:p>
    <w:p w:rsidR="00E02735" w:rsidRDefault="00E02735" w:rsidP="00ED2C0C">
      <w:pPr>
        <w:spacing w:after="0" w:line="240" w:lineRule="atLeast"/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1510B9F7" wp14:editId="3DBAF3ED">
            <wp:extent cx="5274310" cy="8305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00FB6" w:rsidRDefault="00E02735" w:rsidP="00D00FB6">
      <w:pPr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 w:hint="eastAsia"/>
          <w:sz w:val="24"/>
          <w:szCs w:val="24"/>
        </w:rPr>
        <w:t>#</w:t>
      </w:r>
      <w:r w:rsidRPr="00D00FB6">
        <w:rPr>
          <w:rFonts w:ascii="宋体" w:eastAsia="宋体" w:hAnsi="宋体" w:cs="宋体"/>
          <w:sz w:val="24"/>
          <w:szCs w:val="24"/>
        </w:rPr>
        <w:t>sudo init 3</w:t>
      </w:r>
      <w:r w:rsidRPr="00D00FB6">
        <w:rPr>
          <w:rFonts w:ascii="宋体" w:eastAsia="宋体" w:hAnsi="宋体" w:cs="宋体" w:hint="eastAsia"/>
          <w:sz w:val="24"/>
          <w:szCs w:val="24"/>
        </w:rPr>
        <w:t>（建议用这个）</w:t>
      </w:r>
    </w:p>
    <w:p w:rsidR="00E02735" w:rsidRPr="00D00FB6" w:rsidRDefault="00E02735" w:rsidP="00D00FB6">
      <w:pPr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 w:hint="eastAsia"/>
          <w:sz w:val="24"/>
          <w:szCs w:val="24"/>
        </w:rPr>
        <w:t>或者</w:t>
      </w:r>
    </w:p>
    <w:p w:rsidR="00E02735" w:rsidRPr="00D00FB6" w:rsidRDefault="00E02735" w:rsidP="00D00FB6">
      <w:pPr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 w:hint="eastAsia"/>
          <w:sz w:val="24"/>
          <w:szCs w:val="24"/>
        </w:rPr>
        <w:t>#</w:t>
      </w:r>
      <w:r w:rsidRPr="00D00FB6">
        <w:rPr>
          <w:rFonts w:ascii="宋体" w:eastAsia="宋体" w:hAnsi="宋体" w:cs="宋体"/>
          <w:sz w:val="24"/>
          <w:szCs w:val="24"/>
        </w:rPr>
        <w:t>systemctl stop gdm.service</w:t>
      </w:r>
    </w:p>
    <w:p w:rsidR="00E02735" w:rsidRPr="00D00FB6" w:rsidRDefault="00E02735" w:rsidP="00D00FB6">
      <w:pPr>
        <w:rPr>
          <w:bCs/>
        </w:rPr>
      </w:pPr>
      <w:r w:rsidRPr="00F05FF3">
        <w:rPr>
          <w:rFonts w:ascii="宋体" w:eastAsia="宋体" w:hAnsi="宋体" w:cs="宋体" w:hint="eastAsia"/>
          <w:sz w:val="24"/>
          <w:szCs w:val="24"/>
        </w:rPr>
        <w:t>（2）</w:t>
      </w:r>
      <w:r w:rsidRPr="00D00FB6">
        <w:rPr>
          <w:rFonts w:ascii="宋体" w:eastAsia="宋体" w:hAnsi="宋体" w:cs="宋体"/>
          <w:sz w:val="24"/>
          <w:szCs w:val="24"/>
        </w:rPr>
        <w:t>禁用nouveau（因为它是一般linxu系统自带的显卡驱动，会和nvidia冲突，所以必须要关掉）</w:t>
      </w:r>
    </w:p>
    <w:p w:rsidR="00E02735" w:rsidRPr="00D00FB6" w:rsidRDefault="00E02735" w:rsidP="00D00FB6">
      <w:pPr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 w:hint="eastAsia"/>
          <w:sz w:val="24"/>
          <w:szCs w:val="24"/>
        </w:rPr>
        <w:t>使用su命令切换到root用户下: su root</w:t>
      </w:r>
    </w:p>
    <w:p w:rsidR="00E02735" w:rsidRPr="00D00FB6" w:rsidRDefault="00E02735" w:rsidP="00D00FB6">
      <w:pPr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 w:hint="eastAsia"/>
          <w:sz w:val="24"/>
          <w:szCs w:val="24"/>
        </w:rPr>
        <w:t>#vi</w:t>
      </w:r>
      <w:r w:rsidRPr="00D00FB6">
        <w:rPr>
          <w:rFonts w:ascii="宋体" w:eastAsia="宋体" w:hAnsi="宋体" w:cs="宋体"/>
          <w:sz w:val="24"/>
          <w:szCs w:val="24"/>
        </w:rPr>
        <w:t xml:space="preserve"> </w:t>
      </w:r>
      <w:r w:rsidRPr="00D00FB6">
        <w:rPr>
          <w:rFonts w:ascii="宋体" w:eastAsia="宋体" w:hAnsi="宋体" w:cs="宋体" w:hint="eastAsia"/>
          <w:sz w:val="24"/>
          <w:szCs w:val="24"/>
        </w:rPr>
        <w:t>/lib/modprobe.d/dist-blacklist.conf</w:t>
      </w:r>
    </w:p>
    <w:p w:rsidR="00E02735" w:rsidRPr="00F05FF3" w:rsidRDefault="00E02735" w:rsidP="00ED2C0C">
      <w:pPr>
        <w:spacing w:after="0" w:line="240" w:lineRule="atLeast"/>
        <w:rPr>
          <w:rFonts w:ascii="宋体" w:eastAsia="宋体" w:hAnsi="宋体" w:cs="宋体"/>
          <w:bCs/>
          <w:sz w:val="24"/>
          <w:szCs w:val="24"/>
        </w:rPr>
      </w:pPr>
      <w:r w:rsidRPr="00F05FF3">
        <w:rPr>
          <w:rFonts w:ascii="宋体" w:eastAsia="宋体" w:hAnsi="宋体" w:cs="宋体" w:hint="eastAsia"/>
          <w:bCs/>
          <w:sz w:val="24"/>
          <w:szCs w:val="24"/>
        </w:rPr>
        <w:t>将nvidiafb注释掉。</w:t>
      </w:r>
      <w:r w:rsidRPr="00F05FF3">
        <w:rPr>
          <w:rFonts w:ascii="宋体" w:eastAsia="宋体" w:hAnsi="宋体" w:cs="宋体" w:hint="eastAsia"/>
          <w:bCs/>
          <w:sz w:val="24"/>
          <w:szCs w:val="24"/>
        </w:rPr>
        <w:br/>
        <w:t>#blacklist nvidiafb</w:t>
      </w:r>
    </w:p>
    <w:p w:rsidR="00E02735" w:rsidRPr="00F05FF3" w:rsidRDefault="00E02735" w:rsidP="0023293E">
      <w:pPr>
        <w:spacing w:line="240" w:lineRule="atLeast"/>
        <w:rPr>
          <w:rFonts w:ascii="宋体" w:eastAsia="宋体" w:hAnsi="宋体" w:cs="宋体"/>
          <w:bCs/>
          <w:sz w:val="24"/>
          <w:szCs w:val="24"/>
        </w:rPr>
      </w:pPr>
      <w:r w:rsidRPr="00F05FF3">
        <w:rPr>
          <w:rFonts w:ascii="宋体" w:eastAsia="宋体" w:hAnsi="宋体" w:cs="宋体" w:hint="eastAsia"/>
          <w:bCs/>
          <w:sz w:val="24"/>
          <w:szCs w:val="24"/>
        </w:rPr>
        <w:t>然后添加以下语句：</w:t>
      </w:r>
      <w:r w:rsidRPr="00F05FF3">
        <w:rPr>
          <w:rFonts w:ascii="宋体" w:eastAsia="宋体" w:hAnsi="宋体" w:cs="宋体" w:hint="eastAsia"/>
          <w:bCs/>
          <w:sz w:val="24"/>
          <w:szCs w:val="24"/>
        </w:rPr>
        <w:br/>
        <w:t>blacklist nouveau</w:t>
      </w:r>
      <w:r w:rsidRPr="00F05FF3">
        <w:rPr>
          <w:rFonts w:ascii="宋体" w:eastAsia="宋体" w:hAnsi="宋体" w:cs="宋体" w:hint="eastAsia"/>
          <w:bCs/>
          <w:sz w:val="24"/>
          <w:szCs w:val="24"/>
        </w:rPr>
        <w:br/>
        <w:t>options nouveau modeset=0</w:t>
      </w:r>
    </w:p>
    <w:p w:rsidR="00E02735" w:rsidRDefault="00E02735" w:rsidP="0023293E">
      <w:pPr>
        <w:spacing w:line="240" w:lineRule="atLeast"/>
        <w:rPr>
          <w:color w:val="555555"/>
          <w:szCs w:val="27"/>
        </w:rPr>
      </w:pPr>
      <w:r>
        <w:rPr>
          <w:noProof/>
        </w:rPr>
        <w:drawing>
          <wp:inline distT="0" distB="0" distL="0" distR="0" wp14:anchorId="73CFAC00" wp14:editId="2ED0EEA3">
            <wp:extent cx="5274310" cy="18148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502F52" w:rsidRDefault="00E02735" w:rsidP="00502F52">
      <w:pPr>
        <w:rPr>
          <w:rFonts w:ascii="宋体" w:eastAsia="宋体" w:hAnsi="宋体" w:cs="宋体"/>
          <w:sz w:val="24"/>
          <w:szCs w:val="24"/>
        </w:rPr>
      </w:pPr>
      <w:r w:rsidRPr="00502F52">
        <w:rPr>
          <w:rFonts w:ascii="宋体" w:eastAsia="宋体" w:hAnsi="宋体" w:cs="宋体" w:hint="eastAsia"/>
          <w:sz w:val="24"/>
          <w:szCs w:val="24"/>
        </w:rPr>
        <w:t>（3）重建initramfs image步骤</w:t>
      </w:r>
    </w:p>
    <w:p w:rsidR="00E02735" w:rsidRPr="00502F52" w:rsidRDefault="00E02735" w:rsidP="00502F52">
      <w:pPr>
        <w:rPr>
          <w:rFonts w:ascii="宋体" w:eastAsia="宋体" w:hAnsi="宋体" w:cs="宋体"/>
          <w:sz w:val="24"/>
          <w:szCs w:val="24"/>
        </w:rPr>
      </w:pPr>
      <w:r w:rsidRPr="00502F52">
        <w:rPr>
          <w:rFonts w:ascii="宋体" w:eastAsia="宋体" w:hAnsi="宋体" w:cs="宋体"/>
          <w:sz w:val="24"/>
          <w:szCs w:val="24"/>
        </w:rPr>
        <w:t>备份 initramfs 文件</w:t>
      </w:r>
    </w:p>
    <w:p w:rsidR="00E02735" w:rsidRPr="00502F52" w:rsidRDefault="00E02735" w:rsidP="00502F52">
      <w:pPr>
        <w:rPr>
          <w:rFonts w:ascii="宋体" w:eastAsia="宋体" w:hAnsi="宋体" w:cs="宋体"/>
          <w:sz w:val="24"/>
          <w:szCs w:val="24"/>
        </w:rPr>
      </w:pPr>
      <w:r w:rsidRPr="00502F52">
        <w:rPr>
          <w:rFonts w:ascii="宋体" w:eastAsia="宋体" w:hAnsi="宋体" w:cs="宋体" w:hint="eastAsia"/>
          <w:sz w:val="24"/>
          <w:szCs w:val="24"/>
        </w:rPr>
        <w:t>#</w:t>
      </w:r>
      <w:r w:rsidRPr="00502F52">
        <w:rPr>
          <w:rFonts w:ascii="宋体" w:eastAsia="宋体" w:hAnsi="宋体" w:cs="宋体"/>
          <w:sz w:val="24"/>
          <w:szCs w:val="24"/>
        </w:rPr>
        <w:t xml:space="preserve"> sudo mv /boot/initramfs-$(uname -r).img /boot/initramfs-$(uname -r).img.bak</w:t>
      </w:r>
    </w:p>
    <w:p w:rsidR="00E02735" w:rsidRPr="00502F52" w:rsidRDefault="00E02735" w:rsidP="00502F52">
      <w:pPr>
        <w:rPr>
          <w:rFonts w:ascii="宋体" w:eastAsia="宋体" w:hAnsi="宋体" w:cs="宋体"/>
          <w:sz w:val="24"/>
          <w:szCs w:val="24"/>
        </w:rPr>
      </w:pPr>
      <w:r w:rsidRPr="00502F52">
        <w:rPr>
          <w:rFonts w:ascii="宋体" w:eastAsia="宋体" w:hAnsi="宋体" w:cs="宋体"/>
          <w:sz w:val="24"/>
          <w:szCs w:val="24"/>
        </w:rPr>
        <w:t>重建 initramfs 文件</w:t>
      </w:r>
    </w:p>
    <w:p w:rsidR="00E02735" w:rsidRPr="00502F52" w:rsidRDefault="00E02735" w:rsidP="00502F52">
      <w:pPr>
        <w:rPr>
          <w:rFonts w:ascii="宋体" w:eastAsia="宋体" w:hAnsi="宋体" w:cs="宋体"/>
          <w:sz w:val="24"/>
          <w:szCs w:val="24"/>
        </w:rPr>
      </w:pPr>
      <w:r w:rsidRPr="00502F52">
        <w:rPr>
          <w:rFonts w:ascii="宋体" w:eastAsia="宋体" w:hAnsi="宋体" w:cs="宋体" w:hint="eastAsia"/>
          <w:sz w:val="24"/>
          <w:szCs w:val="24"/>
        </w:rPr>
        <w:t>#</w:t>
      </w:r>
      <w:r w:rsidRPr="00502F52">
        <w:rPr>
          <w:rFonts w:ascii="宋体" w:eastAsia="宋体" w:hAnsi="宋体" w:cs="宋体"/>
          <w:sz w:val="24"/>
          <w:szCs w:val="24"/>
        </w:rPr>
        <w:t xml:space="preserve"> sudo dracut -v /boot/initramfs-$(uname -r).img $(uname -r)</w:t>
      </w:r>
    </w:p>
    <w:p w:rsidR="00E02735" w:rsidRPr="00502F52" w:rsidRDefault="00E02735" w:rsidP="00502F52">
      <w:pPr>
        <w:rPr>
          <w:rFonts w:ascii="宋体" w:eastAsia="宋体" w:hAnsi="宋体" w:cs="宋体"/>
          <w:sz w:val="24"/>
          <w:szCs w:val="24"/>
        </w:rPr>
      </w:pPr>
      <w:r w:rsidRPr="00502F52">
        <w:rPr>
          <w:rFonts w:ascii="宋体" w:eastAsia="宋体" w:hAnsi="宋体" w:cs="宋体" w:hint="eastAsia"/>
          <w:sz w:val="24"/>
          <w:szCs w:val="24"/>
        </w:rPr>
        <w:t>（4）修改运行级别为文本模式</w:t>
      </w:r>
    </w:p>
    <w:p w:rsidR="00E02735" w:rsidRPr="00502F52" w:rsidRDefault="00E02735" w:rsidP="00502F52">
      <w:pPr>
        <w:rPr>
          <w:rFonts w:ascii="宋体" w:eastAsia="宋体" w:hAnsi="宋体" w:cs="宋体"/>
          <w:sz w:val="24"/>
          <w:szCs w:val="24"/>
        </w:rPr>
      </w:pPr>
      <w:r w:rsidRPr="00502F52">
        <w:rPr>
          <w:rFonts w:ascii="宋体" w:eastAsia="宋体" w:hAnsi="宋体" w:cs="宋体" w:hint="eastAsia"/>
          <w:sz w:val="24"/>
          <w:szCs w:val="24"/>
        </w:rPr>
        <w:t>systemctl set-default multi-user.target</w:t>
      </w:r>
    </w:p>
    <w:p w:rsidR="00E02735" w:rsidRPr="00502F52" w:rsidRDefault="00E02735" w:rsidP="00502F52">
      <w:pPr>
        <w:rPr>
          <w:rFonts w:ascii="宋体" w:eastAsia="宋体" w:hAnsi="宋体" w:cs="宋体"/>
          <w:sz w:val="24"/>
          <w:szCs w:val="24"/>
        </w:rPr>
      </w:pPr>
      <w:r w:rsidRPr="00502F52">
        <w:rPr>
          <w:rFonts w:ascii="宋体" w:eastAsia="宋体" w:hAnsi="宋体" w:cs="宋体" w:hint="eastAsia"/>
          <w:sz w:val="24"/>
          <w:szCs w:val="24"/>
        </w:rPr>
        <w:t>（</w:t>
      </w:r>
      <w:r w:rsidRPr="00502F52">
        <w:rPr>
          <w:rFonts w:ascii="宋体" w:eastAsia="宋体" w:hAnsi="宋体" w:cs="宋体"/>
          <w:sz w:val="24"/>
          <w:szCs w:val="24"/>
        </w:rPr>
        <w:t>5</w:t>
      </w:r>
      <w:r w:rsidRPr="00502F52">
        <w:rPr>
          <w:rFonts w:ascii="宋体" w:eastAsia="宋体" w:hAnsi="宋体" w:cs="宋体" w:hint="eastAsia"/>
          <w:sz w:val="24"/>
          <w:szCs w:val="24"/>
        </w:rPr>
        <w:t>）关机重启</w:t>
      </w:r>
      <w:r>
        <w:rPr>
          <w:rFonts w:ascii="宋体" w:eastAsia="宋体" w:hAnsi="宋体" w:cs="宋体" w:hint="eastAsia"/>
          <w:sz w:val="24"/>
          <w:szCs w:val="24"/>
        </w:rPr>
        <w:t>#</w:t>
      </w:r>
      <w:r w:rsidRPr="00502F52">
        <w:rPr>
          <w:rFonts w:ascii="宋体" w:eastAsia="宋体" w:hAnsi="宋体" w:cs="宋体" w:hint="eastAsia"/>
          <w:sz w:val="24"/>
          <w:szCs w:val="24"/>
        </w:rPr>
        <w:t>reboot</w:t>
      </w:r>
    </w:p>
    <w:p w:rsidR="00E02735" w:rsidRPr="00502F52" w:rsidRDefault="00E02735" w:rsidP="00502F52">
      <w:pPr>
        <w:rPr>
          <w:rFonts w:ascii="宋体" w:eastAsia="宋体" w:hAnsi="宋体" w:cs="宋体"/>
          <w:sz w:val="24"/>
          <w:szCs w:val="24"/>
        </w:rPr>
      </w:pPr>
      <w:r w:rsidRPr="00502F52">
        <w:rPr>
          <w:rFonts w:ascii="宋体" w:eastAsia="宋体" w:hAnsi="宋体" w:cs="宋体" w:hint="eastAsia"/>
          <w:sz w:val="24"/>
          <w:szCs w:val="24"/>
        </w:rPr>
        <w:t>（6）查看nouveau是否已经禁用，没有输出就表示禁用了。</w:t>
      </w:r>
    </w:p>
    <w:p w:rsidR="00E02735" w:rsidRPr="00502F52" w:rsidRDefault="00E02735" w:rsidP="00502F52">
      <w:pPr>
        <w:rPr>
          <w:rFonts w:ascii="宋体" w:eastAsia="宋体" w:hAnsi="宋体" w:cs="宋体"/>
          <w:sz w:val="24"/>
          <w:szCs w:val="24"/>
        </w:rPr>
      </w:pPr>
      <w:r w:rsidRPr="00502F52">
        <w:rPr>
          <w:rFonts w:ascii="宋体" w:eastAsia="宋体" w:hAnsi="宋体" w:cs="宋体" w:hint="eastAsia"/>
          <w:sz w:val="24"/>
          <w:szCs w:val="24"/>
        </w:rPr>
        <w:t># lsmod | grep nouveau</w:t>
      </w:r>
    </w:p>
    <w:p w:rsidR="00E02735" w:rsidRPr="00D44759" w:rsidRDefault="00E02735" w:rsidP="003C57DB">
      <w:pPr>
        <w:rPr>
          <w:rFonts w:ascii="宋体" w:eastAsia="宋体" w:hAnsi="宋体" w:cs="宋体"/>
          <w:sz w:val="24"/>
          <w:szCs w:val="24"/>
        </w:rPr>
      </w:pPr>
      <w:r w:rsidRPr="00D44759">
        <w:rPr>
          <w:rFonts w:ascii="宋体" w:eastAsia="宋体" w:hAnsi="宋体" w:cs="宋体" w:hint="eastAsia"/>
          <w:sz w:val="24"/>
          <w:szCs w:val="24"/>
        </w:rPr>
        <w:t>（7）开始安装nvidia驱动（在驱动的目录下）</w:t>
      </w:r>
    </w:p>
    <w:p w:rsidR="00E02735" w:rsidRDefault="00E02735" w:rsidP="00AC2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40D3C01C" wp14:editId="6C4770F3">
            <wp:extent cx="5274310" cy="12045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AC2D5D" w:rsidRDefault="00E02735" w:rsidP="00AC2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</w:rPr>
        <w:t>#</w:t>
      </w:r>
      <w:r w:rsidRPr="00AC2D5D">
        <w:rPr>
          <w:rFonts w:ascii="宋体" w:eastAsia="宋体" w:hAnsi="宋体" w:cs="宋体"/>
          <w:color w:val="0000FF"/>
          <w:sz w:val="24"/>
          <w:szCs w:val="24"/>
        </w:rPr>
        <w:t>chmod</w:t>
      </w:r>
      <w:r w:rsidRPr="00AC2D5D">
        <w:rPr>
          <w:rFonts w:ascii="宋体" w:eastAsia="宋体" w:hAnsi="宋体" w:cs="宋体"/>
          <w:sz w:val="24"/>
          <w:szCs w:val="24"/>
        </w:rPr>
        <w:t xml:space="preserve"> +x NVIDIA-Linux-x86_64-</w:t>
      </w:r>
      <w:r w:rsidRPr="00AC2D5D">
        <w:rPr>
          <w:rFonts w:ascii="宋体" w:eastAsia="宋体" w:hAnsi="宋体" w:cs="宋体"/>
          <w:color w:val="800080"/>
          <w:sz w:val="24"/>
          <w:szCs w:val="24"/>
        </w:rPr>
        <w:t>384.</w:t>
      </w:r>
      <w:r>
        <w:rPr>
          <w:rFonts w:ascii="宋体" w:eastAsia="宋体" w:hAnsi="宋体" w:cs="宋体"/>
          <w:color w:val="800080"/>
          <w:sz w:val="24"/>
          <w:szCs w:val="24"/>
        </w:rPr>
        <w:t>98</w:t>
      </w:r>
      <w:r w:rsidRPr="00AC2D5D">
        <w:rPr>
          <w:rFonts w:ascii="宋体" w:eastAsia="宋体" w:hAnsi="宋体" w:cs="宋体"/>
          <w:color w:val="000000"/>
          <w:sz w:val="24"/>
          <w:szCs w:val="24"/>
        </w:rPr>
        <w:t>.run</w:t>
      </w:r>
    </w:p>
    <w:p w:rsidR="00E02735" w:rsidRPr="00AC2D5D" w:rsidRDefault="00E02735" w:rsidP="00AC2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#</w:t>
      </w:r>
      <w:r w:rsidRPr="00AC2D5D">
        <w:rPr>
          <w:rFonts w:ascii="宋体" w:eastAsia="宋体" w:hAnsi="宋体" w:cs="宋体"/>
          <w:color w:val="0000FF"/>
          <w:sz w:val="24"/>
          <w:szCs w:val="24"/>
        </w:rPr>
        <w:t>sh</w:t>
      </w:r>
      <w:r w:rsidRPr="00AC2D5D">
        <w:rPr>
          <w:rFonts w:ascii="宋体" w:eastAsia="宋体" w:hAnsi="宋体" w:cs="宋体"/>
          <w:sz w:val="24"/>
          <w:szCs w:val="24"/>
        </w:rPr>
        <w:t xml:space="preserve"> NVIDIA-Linux-x86_64-</w:t>
      </w:r>
      <w:r w:rsidRPr="00AC2D5D">
        <w:rPr>
          <w:rFonts w:ascii="宋体" w:eastAsia="宋体" w:hAnsi="宋体" w:cs="宋体"/>
          <w:color w:val="800080"/>
          <w:sz w:val="24"/>
          <w:szCs w:val="24"/>
        </w:rPr>
        <w:t>384.</w:t>
      </w:r>
      <w:r>
        <w:rPr>
          <w:rFonts w:ascii="宋体" w:eastAsia="宋体" w:hAnsi="宋体" w:cs="宋体"/>
          <w:color w:val="800080"/>
          <w:sz w:val="24"/>
          <w:szCs w:val="24"/>
        </w:rPr>
        <w:t>98</w:t>
      </w:r>
      <w:r w:rsidRPr="00AC2D5D">
        <w:rPr>
          <w:rFonts w:ascii="宋体" w:eastAsia="宋体" w:hAnsi="宋体" w:cs="宋体"/>
          <w:sz w:val="24"/>
          <w:szCs w:val="24"/>
        </w:rPr>
        <w:t>.run</w:t>
      </w:r>
    </w:p>
    <w:p w:rsidR="00E02735" w:rsidRDefault="00E02735" w:rsidP="003C57DB">
      <w:r>
        <w:t>开始安装</w:t>
      </w:r>
    </w:p>
    <w:p w:rsidR="00E02735" w:rsidRDefault="00E02735" w:rsidP="003C57DB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48428EC4" wp14:editId="07092076">
            <wp:extent cx="5274310" cy="10121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Default="00E02735" w:rsidP="003C57DB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选择</w:t>
      </w:r>
      <w:r>
        <w:rPr>
          <w:rFonts w:hint="eastAsia"/>
          <w:b/>
          <w:color w:val="FF0000"/>
          <w:sz w:val="28"/>
        </w:rPr>
        <w:t>Accept</w:t>
      </w:r>
    </w:p>
    <w:p w:rsidR="00E02735" w:rsidRPr="00A26186" w:rsidRDefault="00E02735" w:rsidP="003C57DB">
      <w:pPr>
        <w:rPr>
          <w:rFonts w:ascii="宋体" w:eastAsia="宋体" w:hAnsi="宋体" w:cs="宋体"/>
          <w:sz w:val="24"/>
          <w:szCs w:val="24"/>
        </w:rPr>
      </w:pPr>
      <w:r w:rsidRPr="00A2618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FEE0853" wp14:editId="79489C61">
            <wp:extent cx="5274310" cy="8832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Default="00E02735" w:rsidP="003C57DB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1F23630" wp14:editId="17F7BAEC">
            <wp:extent cx="5274310" cy="777875"/>
            <wp:effectExtent l="0" t="0" r="254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0C5232" w:rsidRDefault="00E02735" w:rsidP="003C57DB">
      <w:pPr>
        <w:rPr>
          <w:rFonts w:ascii="宋体" w:eastAsia="宋体" w:hAnsi="宋体" w:cs="宋体"/>
          <w:color w:val="FF0000"/>
          <w:sz w:val="24"/>
          <w:szCs w:val="24"/>
        </w:rPr>
      </w:pPr>
      <w:r w:rsidRPr="000C5232">
        <w:rPr>
          <w:rFonts w:ascii="宋体" w:eastAsia="宋体" w:hAnsi="宋体" w:cs="宋体"/>
          <w:color w:val="FF0000"/>
          <w:sz w:val="24"/>
          <w:szCs w:val="24"/>
        </w:rPr>
        <w:t>32bit兼容包选择, 这里要注意选择</w:t>
      </w:r>
      <w:r w:rsidRPr="000C5232">
        <w:rPr>
          <w:rFonts w:ascii="宋体" w:eastAsia="宋体" w:hAnsi="宋体" w:cs="宋体"/>
          <w:b/>
          <w:bCs/>
          <w:color w:val="FF0000"/>
          <w:sz w:val="24"/>
          <w:szCs w:val="24"/>
        </w:rPr>
        <w:t>NO</w:t>
      </w:r>
      <w:r w:rsidRPr="000C5232">
        <w:rPr>
          <w:rFonts w:ascii="宋体" w:eastAsia="宋体" w:hAnsi="宋体" w:cs="宋体"/>
          <w:color w:val="FF0000"/>
          <w:sz w:val="24"/>
          <w:szCs w:val="24"/>
        </w:rPr>
        <w:t>,不然后面就会出错。</w:t>
      </w:r>
    </w:p>
    <w:p w:rsidR="00E02735" w:rsidRDefault="00E02735" w:rsidP="003C57DB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7C42B92E" wp14:editId="253775E2">
            <wp:extent cx="5267325" cy="838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35" w:rsidRPr="008D6727" w:rsidRDefault="00E02735" w:rsidP="003C57DB">
      <w:pPr>
        <w:rPr>
          <w:rFonts w:ascii="宋体" w:eastAsia="宋体" w:hAnsi="宋体" w:cs="宋体"/>
          <w:sz w:val="24"/>
          <w:szCs w:val="24"/>
        </w:rPr>
      </w:pPr>
      <w:r w:rsidRPr="008D6727">
        <w:rPr>
          <w:rFonts w:ascii="宋体" w:eastAsia="宋体" w:hAnsi="宋体" w:cs="宋体"/>
          <w:sz w:val="24"/>
          <w:szCs w:val="24"/>
        </w:rPr>
        <w:t>X-configurtion的选择页面</w:t>
      </w:r>
      <w:r w:rsidRPr="008D6727">
        <w:rPr>
          <w:rFonts w:ascii="宋体" w:eastAsia="宋体" w:hAnsi="宋体" w:cs="宋体"/>
          <w:b/>
          <w:bCs/>
          <w:sz w:val="24"/>
          <w:szCs w:val="24"/>
        </w:rPr>
        <w:t>YES</w:t>
      </w:r>
    </w:p>
    <w:p w:rsidR="00E02735" w:rsidRPr="008D6727" w:rsidRDefault="00E02735" w:rsidP="003C57DB">
      <w:pPr>
        <w:rPr>
          <w:rFonts w:ascii="宋体" w:eastAsia="宋体" w:hAnsi="宋体" w:cs="宋体"/>
          <w:sz w:val="24"/>
          <w:szCs w:val="24"/>
        </w:rPr>
      </w:pPr>
      <w:r w:rsidRPr="008D672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6C71F4F" wp14:editId="743BEE17">
            <wp:extent cx="5276850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35" w:rsidRPr="008D6727" w:rsidRDefault="00E02735" w:rsidP="003C57DB">
      <w:pPr>
        <w:rPr>
          <w:rFonts w:ascii="宋体" w:eastAsia="宋体" w:hAnsi="宋体" w:cs="宋体"/>
          <w:sz w:val="24"/>
          <w:szCs w:val="24"/>
        </w:rPr>
      </w:pPr>
      <w:r w:rsidRPr="008D6727">
        <w:rPr>
          <w:rFonts w:ascii="宋体" w:eastAsia="宋体" w:hAnsi="宋体" w:cs="宋体"/>
          <w:sz w:val="24"/>
          <w:szCs w:val="24"/>
        </w:rPr>
        <w:t>后面的都选择默认即可</w:t>
      </w:r>
      <w:r w:rsidRPr="008D6727">
        <w:rPr>
          <w:rFonts w:ascii="宋体" w:eastAsia="宋体" w:hAnsi="宋体" w:cs="宋体" w:hint="eastAsia"/>
          <w:sz w:val="24"/>
          <w:szCs w:val="24"/>
        </w:rPr>
        <w:t>。</w:t>
      </w:r>
    </w:p>
    <w:p w:rsidR="00E02735" w:rsidRPr="008D6727" w:rsidRDefault="00E02735" w:rsidP="008D6727">
      <w:pPr>
        <w:rPr>
          <w:rFonts w:ascii="宋体" w:eastAsia="宋体" w:hAnsi="宋体" w:cs="宋体"/>
          <w:sz w:val="24"/>
          <w:szCs w:val="24"/>
        </w:rPr>
      </w:pPr>
      <w:r w:rsidRPr="008D6727">
        <w:rPr>
          <w:rFonts w:ascii="宋体" w:eastAsia="宋体" w:hAnsi="宋体" w:cs="宋体" w:hint="eastAsia"/>
          <w:sz w:val="24"/>
          <w:szCs w:val="24"/>
        </w:rPr>
        <w:t>安装完之后输入</w:t>
      </w:r>
      <w:r w:rsidRPr="008D6727">
        <w:rPr>
          <w:rFonts w:ascii="宋体" w:eastAsia="宋体" w:hAnsi="宋体" w:cs="宋体"/>
          <w:sz w:val="24"/>
          <w:szCs w:val="24"/>
        </w:rPr>
        <w:t>nvidia-smi</w:t>
      </w:r>
      <w:r w:rsidRPr="008D6727">
        <w:rPr>
          <w:rFonts w:ascii="宋体" w:eastAsia="宋体" w:hAnsi="宋体" w:cs="宋体" w:hint="eastAsia"/>
          <w:sz w:val="24"/>
          <w:szCs w:val="24"/>
        </w:rPr>
        <w:t>，能显示说明安装正确。</w:t>
      </w:r>
    </w:p>
    <w:p w:rsidR="00E02735" w:rsidRDefault="00E02735" w:rsidP="003C57DB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4008EE72" wp14:editId="2323F6F2">
            <wp:extent cx="527685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35" w:rsidRDefault="00E02735" w:rsidP="00AD3E63">
      <w:pPr>
        <w:pStyle w:val="3"/>
        <w:spacing w:before="0" w:beforeAutospacing="0" w:after="0" w:afterAutospacing="0"/>
      </w:pPr>
      <w:r>
        <w:rPr>
          <w:rFonts w:hint="eastAsia"/>
        </w:rPr>
        <w:t>9、</w:t>
      </w:r>
      <w:r>
        <w:t>安装cuDNN</w:t>
      </w:r>
    </w:p>
    <w:p w:rsidR="00E02735" w:rsidRPr="00890F66" w:rsidRDefault="00890F66" w:rsidP="00890F66">
      <w:r>
        <w:rPr>
          <w:rFonts w:hint="eastAsia"/>
        </w:rPr>
        <w:t>#</w:t>
      </w:r>
      <w:r w:rsidR="00E02735" w:rsidRPr="00890F66">
        <w:t xml:space="preserve"> tar </w:t>
      </w:r>
      <w:r w:rsidR="00E02735" w:rsidRPr="00890F66">
        <w:rPr>
          <w:rFonts w:ascii="宋体" w:eastAsia="宋体" w:hAnsi="宋体" w:cs="宋体"/>
          <w:sz w:val="24"/>
          <w:szCs w:val="24"/>
        </w:rPr>
        <w:t>-xvzf</w:t>
      </w:r>
      <w:r w:rsidR="00E02735" w:rsidRPr="00890F66">
        <w:t xml:space="preserve"> cudnn</w:t>
      </w:r>
      <w:r w:rsidR="00E02735" w:rsidRPr="00890F66">
        <w:rPr>
          <w:rFonts w:ascii="宋体" w:eastAsia="宋体" w:hAnsi="宋体" w:cs="宋体"/>
          <w:sz w:val="24"/>
          <w:szCs w:val="24"/>
        </w:rPr>
        <w:t>-8.0-linux-x64-v6.0.</w:t>
      </w:r>
      <w:r w:rsidR="00E02735" w:rsidRPr="00890F66">
        <w:t>tgz</w:t>
      </w:r>
    </w:p>
    <w:p w:rsidR="00E02735" w:rsidRPr="00890F66" w:rsidRDefault="00890F66" w:rsidP="00890F66">
      <w:r>
        <w:rPr>
          <w:rFonts w:hint="eastAsia"/>
        </w:rPr>
        <w:t>#</w:t>
      </w:r>
      <w:r w:rsidR="00E02735" w:rsidRPr="00890F66">
        <w:t xml:space="preserve"> cp </w:t>
      </w:r>
      <w:r w:rsidR="00E02735" w:rsidRPr="00890F66">
        <w:rPr>
          <w:rFonts w:ascii="宋体" w:eastAsia="宋体" w:hAnsi="宋体" w:cs="宋体"/>
          <w:sz w:val="24"/>
          <w:szCs w:val="24"/>
        </w:rPr>
        <w:t>-P</w:t>
      </w:r>
      <w:r w:rsidR="00E02735" w:rsidRPr="00890F66">
        <w:t xml:space="preserve"> cuda/include/cudnn</w:t>
      </w:r>
      <w:r w:rsidR="00E02735" w:rsidRPr="00890F66">
        <w:rPr>
          <w:rFonts w:ascii="宋体" w:eastAsia="宋体" w:hAnsi="宋体" w:cs="宋体"/>
          <w:sz w:val="24"/>
          <w:szCs w:val="24"/>
        </w:rPr>
        <w:t>.</w:t>
      </w:r>
      <w:r w:rsidR="00E02735" w:rsidRPr="00890F66">
        <w:t>h /usr/</w:t>
      </w:r>
      <w:r w:rsidR="00E02735" w:rsidRPr="00890F66">
        <w:rPr>
          <w:rFonts w:ascii="宋体" w:eastAsia="宋体" w:hAnsi="宋体" w:cs="宋体"/>
          <w:sz w:val="24"/>
          <w:szCs w:val="24"/>
        </w:rPr>
        <w:t>local</w:t>
      </w:r>
      <w:r w:rsidR="00E02735" w:rsidRPr="00890F66">
        <w:t>/cuda</w:t>
      </w:r>
      <w:r w:rsidR="00E02735" w:rsidRPr="00890F66">
        <w:rPr>
          <w:rFonts w:ascii="宋体" w:eastAsia="宋体" w:hAnsi="宋体" w:cs="宋体"/>
          <w:sz w:val="24"/>
          <w:szCs w:val="24"/>
        </w:rPr>
        <w:t>-9.0</w:t>
      </w:r>
      <w:r w:rsidR="00E02735" w:rsidRPr="00890F66">
        <w:t>/include</w:t>
      </w:r>
    </w:p>
    <w:p w:rsidR="00E02735" w:rsidRPr="00890F66" w:rsidRDefault="00890F66" w:rsidP="00890F66">
      <w:r>
        <w:rPr>
          <w:rFonts w:hint="eastAsia"/>
        </w:rPr>
        <w:t>#</w:t>
      </w:r>
      <w:r w:rsidR="00E02735" w:rsidRPr="00890F66">
        <w:t xml:space="preserve"> cp </w:t>
      </w:r>
      <w:r w:rsidR="00E02735" w:rsidRPr="00890F66">
        <w:rPr>
          <w:rFonts w:ascii="宋体" w:eastAsia="宋体" w:hAnsi="宋体" w:cs="宋体"/>
          <w:sz w:val="24"/>
          <w:szCs w:val="24"/>
        </w:rPr>
        <w:t>-P</w:t>
      </w:r>
      <w:r w:rsidR="00E02735" w:rsidRPr="00890F66">
        <w:t xml:space="preserve"> cuda/lib64/libcudnn</w:t>
      </w:r>
      <w:r w:rsidR="00E02735" w:rsidRPr="00890F66">
        <w:rPr>
          <w:rFonts w:ascii="宋体" w:eastAsia="宋体" w:hAnsi="宋体" w:cs="宋体"/>
          <w:sz w:val="24"/>
          <w:szCs w:val="24"/>
        </w:rPr>
        <w:t>*</w:t>
      </w:r>
      <w:r w:rsidR="00E02735" w:rsidRPr="00890F66">
        <w:t xml:space="preserve"> /usr/</w:t>
      </w:r>
      <w:r w:rsidR="00E02735" w:rsidRPr="00890F66">
        <w:rPr>
          <w:rFonts w:ascii="宋体" w:eastAsia="宋体" w:hAnsi="宋体" w:cs="宋体"/>
          <w:sz w:val="24"/>
          <w:szCs w:val="24"/>
        </w:rPr>
        <w:t>local</w:t>
      </w:r>
      <w:r w:rsidR="00E02735" w:rsidRPr="00890F66">
        <w:t>/cuda</w:t>
      </w:r>
      <w:r w:rsidR="00E02735" w:rsidRPr="00890F66">
        <w:rPr>
          <w:rFonts w:ascii="宋体" w:eastAsia="宋体" w:hAnsi="宋体" w:cs="宋体"/>
          <w:sz w:val="24"/>
          <w:szCs w:val="24"/>
        </w:rPr>
        <w:t>-9.0</w:t>
      </w:r>
      <w:r w:rsidR="00E02735" w:rsidRPr="00890F66">
        <w:t>/lib64</w:t>
      </w:r>
    </w:p>
    <w:p w:rsidR="00E02735" w:rsidRPr="00890F66" w:rsidRDefault="00890F66" w:rsidP="00890F66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#</w:t>
      </w:r>
      <w:r w:rsidR="00E02735" w:rsidRPr="00890F66">
        <w:t xml:space="preserve"> chmod a</w:t>
      </w:r>
      <w:r w:rsidR="00E02735" w:rsidRPr="00890F66">
        <w:rPr>
          <w:rFonts w:ascii="宋体" w:eastAsia="宋体" w:hAnsi="宋体" w:cs="宋体"/>
          <w:sz w:val="24"/>
          <w:szCs w:val="24"/>
        </w:rPr>
        <w:t>+</w:t>
      </w:r>
      <w:r w:rsidR="00E02735" w:rsidRPr="00890F66">
        <w:t>r /usr/</w:t>
      </w:r>
      <w:r w:rsidR="00E02735" w:rsidRPr="00890F66">
        <w:rPr>
          <w:rFonts w:ascii="宋体" w:eastAsia="宋体" w:hAnsi="宋体" w:cs="宋体"/>
          <w:sz w:val="24"/>
          <w:szCs w:val="24"/>
        </w:rPr>
        <w:t>local</w:t>
      </w:r>
      <w:r w:rsidR="00E02735" w:rsidRPr="00890F66">
        <w:t>/cuda</w:t>
      </w:r>
      <w:r w:rsidR="00E02735" w:rsidRPr="00890F66">
        <w:rPr>
          <w:rFonts w:ascii="宋体" w:eastAsia="宋体" w:hAnsi="宋体" w:cs="宋体"/>
          <w:sz w:val="24"/>
          <w:szCs w:val="24"/>
        </w:rPr>
        <w:t>-9.0</w:t>
      </w:r>
      <w:r w:rsidR="00E02735" w:rsidRPr="00890F66">
        <w:t>/include/cudnn</w:t>
      </w:r>
      <w:r w:rsidR="00E02735" w:rsidRPr="00890F66">
        <w:rPr>
          <w:rFonts w:ascii="宋体" w:eastAsia="宋体" w:hAnsi="宋体" w:cs="宋体"/>
          <w:sz w:val="24"/>
          <w:szCs w:val="24"/>
        </w:rPr>
        <w:t>.</w:t>
      </w:r>
      <w:r w:rsidR="00E02735" w:rsidRPr="00890F66">
        <w:t>h /usr/</w:t>
      </w:r>
      <w:r w:rsidR="00E02735" w:rsidRPr="00890F66">
        <w:rPr>
          <w:rFonts w:ascii="宋体" w:eastAsia="宋体" w:hAnsi="宋体" w:cs="宋体"/>
          <w:sz w:val="24"/>
          <w:szCs w:val="24"/>
        </w:rPr>
        <w:t>local</w:t>
      </w:r>
      <w:r w:rsidR="00E02735" w:rsidRPr="00890F66">
        <w:t>/cuda</w:t>
      </w:r>
      <w:r w:rsidR="00E02735" w:rsidRPr="00890F66">
        <w:rPr>
          <w:rFonts w:ascii="宋体" w:eastAsia="宋体" w:hAnsi="宋体" w:cs="宋体"/>
          <w:sz w:val="24"/>
          <w:szCs w:val="24"/>
        </w:rPr>
        <w:t>-9.0</w:t>
      </w:r>
      <w:r w:rsidR="00E02735" w:rsidRPr="00890F66">
        <w:t>/lib64/libcudnn</w:t>
      </w:r>
      <w:r w:rsidR="00E02735" w:rsidRPr="00890F66">
        <w:rPr>
          <w:rFonts w:ascii="宋体" w:eastAsia="宋体" w:hAnsi="宋体" w:cs="宋体"/>
          <w:sz w:val="24"/>
          <w:szCs w:val="24"/>
        </w:rPr>
        <w:t>*</w:t>
      </w:r>
    </w:p>
    <w:p w:rsidR="00E02735" w:rsidRPr="00923769" w:rsidRDefault="00E02735" w:rsidP="00AD3E63">
      <w:pPr>
        <w:pStyle w:val="3"/>
        <w:spacing w:before="0" w:beforeAutospacing="0" w:after="0" w:afterAutospacing="0"/>
      </w:pPr>
      <w:r w:rsidRPr="00AD3E63">
        <w:t>10</w:t>
      </w:r>
      <w:r w:rsidRPr="00AD3E63">
        <w:rPr>
          <w:rFonts w:hint="eastAsia"/>
        </w:rPr>
        <w:t>、安装nvidia</w:t>
      </w:r>
      <w:r w:rsidRPr="00AD3E63">
        <w:t>-</w:t>
      </w:r>
      <w:r w:rsidRPr="00AD3E63">
        <w:rPr>
          <w:rFonts w:hint="eastAsia"/>
        </w:rPr>
        <w:t>docker</w:t>
      </w:r>
      <w:r w:rsidRPr="00AD3E63">
        <w:t xml:space="preserve"> </w:t>
      </w:r>
      <w:r w:rsidRPr="00923769">
        <w:t>and nvidia-docker-plugin</w:t>
      </w:r>
    </w:p>
    <w:p w:rsidR="00E02735" w:rsidRPr="00923769" w:rsidRDefault="00E02735" w:rsidP="009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</w:t>
      </w:r>
      <w:r w:rsidRPr="00923769">
        <w:rPr>
          <w:rFonts w:ascii="宋体" w:eastAsia="宋体" w:hAnsi="宋体" w:cs="宋体"/>
          <w:sz w:val="24"/>
          <w:szCs w:val="24"/>
        </w:rPr>
        <w:t>wget -P /tmp https://github.com/NVIDIA/nvidia-docker/releases/download/v1.0.1/nvidia-docker-1.0.1-1.x86_64.rpm</w:t>
      </w:r>
    </w:p>
    <w:p w:rsidR="00E02735" w:rsidRPr="00923769" w:rsidRDefault="00E02735" w:rsidP="009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</w:t>
      </w:r>
      <w:r w:rsidRPr="00923769">
        <w:rPr>
          <w:rFonts w:ascii="宋体" w:eastAsia="宋体" w:hAnsi="宋体" w:cs="宋体"/>
          <w:sz w:val="24"/>
          <w:szCs w:val="24"/>
        </w:rPr>
        <w:t>sudo rpm -i /tmp/nvidia-docker*.rpm &amp;&amp; rm /tmp/nvidia-docker*.rpm</w:t>
      </w:r>
    </w:p>
    <w:p w:rsidR="00E02735" w:rsidRDefault="00E02735" w:rsidP="009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启动nvidia-docker</w:t>
      </w:r>
    </w:p>
    <w:p w:rsidR="00E02735" w:rsidRPr="000C5232" w:rsidRDefault="00E02735" w:rsidP="0027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  <w:sz w:val="24"/>
          <w:szCs w:val="24"/>
        </w:rPr>
      </w:pPr>
      <w:r w:rsidRPr="000C5232">
        <w:rPr>
          <w:rFonts w:ascii="宋体" w:eastAsia="宋体" w:hAnsi="宋体" w:cs="宋体" w:hint="eastAsia"/>
          <w:color w:val="FF0000"/>
          <w:sz w:val="24"/>
          <w:szCs w:val="24"/>
        </w:rPr>
        <w:t>#</w:t>
      </w:r>
      <w:r w:rsidRPr="000C5232">
        <w:rPr>
          <w:rFonts w:ascii="宋体" w:eastAsia="宋体" w:hAnsi="宋体" w:cs="宋体"/>
          <w:color w:val="FF0000"/>
          <w:sz w:val="24"/>
          <w:szCs w:val="24"/>
        </w:rPr>
        <w:t>sudo systemctl start nvidia-docker</w:t>
      </w:r>
    </w:p>
    <w:p w:rsidR="00E02735" w:rsidRPr="000C5232" w:rsidRDefault="00E02735" w:rsidP="003C57DB">
      <w:pPr>
        <w:rPr>
          <w:rFonts w:ascii="宋体" w:eastAsia="宋体" w:hAnsi="宋体" w:cs="宋体"/>
          <w:color w:val="FF0000"/>
          <w:sz w:val="24"/>
          <w:szCs w:val="24"/>
        </w:rPr>
      </w:pPr>
      <w:r w:rsidRPr="000C5232">
        <w:rPr>
          <w:rFonts w:ascii="宋体" w:eastAsia="宋体" w:hAnsi="宋体" w:cs="宋体"/>
          <w:color w:val="FF0000"/>
          <w:sz w:val="24"/>
          <w:szCs w:val="24"/>
        </w:rPr>
        <w:t>为了确认 nvidia-docker 是否安装成功，运行</w:t>
      </w:r>
    </w:p>
    <w:p w:rsidR="00E02735" w:rsidRPr="000C5232" w:rsidRDefault="00E02735" w:rsidP="009474EA">
      <w:pPr>
        <w:rPr>
          <w:rFonts w:ascii="宋体" w:eastAsia="宋体" w:hAnsi="宋体" w:cs="宋体"/>
          <w:color w:val="FF0000"/>
          <w:sz w:val="24"/>
          <w:szCs w:val="24"/>
        </w:rPr>
      </w:pPr>
      <w:r w:rsidRPr="000C5232">
        <w:rPr>
          <w:rFonts w:ascii="宋体" w:eastAsia="宋体" w:hAnsi="宋体" w:cs="宋体" w:hint="eastAsia"/>
          <w:color w:val="FF0000"/>
          <w:sz w:val="24"/>
          <w:szCs w:val="24"/>
        </w:rPr>
        <w:t>#</w:t>
      </w:r>
      <w:r w:rsidRPr="000C5232">
        <w:rPr>
          <w:rFonts w:ascii="宋体" w:eastAsia="宋体" w:hAnsi="宋体" w:cs="宋体"/>
          <w:color w:val="FF0000"/>
          <w:sz w:val="24"/>
          <w:szCs w:val="24"/>
        </w:rPr>
        <w:t>nvidia-docker run --rm nvidia/cuda nvidia-smi</w:t>
      </w:r>
    </w:p>
    <w:p w:rsidR="00E02735" w:rsidRPr="009474EA" w:rsidRDefault="00E02735" w:rsidP="009474E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如果出现下面这些，说明正确（这过程可能有些久，因为要pull镜像）</w:t>
      </w:r>
    </w:p>
    <w:p w:rsidR="00E02735" w:rsidRDefault="00E02735" w:rsidP="003C57DB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06389710" wp14:editId="09589EE0">
            <wp:extent cx="5274310" cy="243649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6F1982" w:rsidRDefault="00E02735" w:rsidP="003C57DB">
      <w:pPr>
        <w:rPr>
          <w:rFonts w:ascii="宋体" w:eastAsia="宋体" w:hAnsi="宋体" w:cs="宋体"/>
          <w:sz w:val="24"/>
          <w:szCs w:val="24"/>
        </w:rPr>
      </w:pPr>
      <w:r w:rsidRPr="006F1982">
        <w:rPr>
          <w:rFonts w:ascii="宋体" w:eastAsia="宋体" w:hAnsi="宋体" w:cs="宋体" w:hint="eastAsia"/>
          <w:sz w:val="24"/>
          <w:szCs w:val="24"/>
        </w:rPr>
        <w:t>另外通过使用一些命令也可以查到相应的信息。比如：</w:t>
      </w:r>
      <w:r w:rsidRPr="006F1982">
        <w:rPr>
          <w:rFonts w:ascii="宋体" w:eastAsia="宋体" w:hAnsi="宋体" w:cs="宋体"/>
          <w:sz w:val="24"/>
          <w:szCs w:val="24"/>
        </w:rPr>
        <w:br/>
      </w:r>
      <w:r w:rsidRPr="006F1982">
        <w:rPr>
          <w:rFonts w:ascii="宋体" w:eastAsia="宋体" w:hAnsi="宋体" w:cs="宋体" w:hint="eastAsia"/>
          <w:sz w:val="24"/>
          <w:szCs w:val="24"/>
        </w:rPr>
        <w:t>#</w:t>
      </w:r>
      <w:r w:rsidRPr="006F1982">
        <w:rPr>
          <w:rFonts w:ascii="宋体" w:eastAsia="宋体" w:hAnsi="宋体" w:cs="宋体"/>
          <w:sz w:val="24"/>
          <w:szCs w:val="24"/>
        </w:rPr>
        <w:t>nvidia-docker volume ls</w:t>
      </w:r>
      <w:r w:rsidRPr="006F1982">
        <w:rPr>
          <w:rFonts w:ascii="宋体" w:eastAsia="宋体" w:hAnsi="宋体" w:cs="宋体" w:hint="eastAsia"/>
          <w:sz w:val="24"/>
          <w:szCs w:val="24"/>
        </w:rPr>
        <w:t>，查看卷</w:t>
      </w:r>
    </w:p>
    <w:p w:rsidR="00E02735" w:rsidRDefault="00E02735" w:rsidP="003C57DB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7D3B66A0" wp14:editId="6ADCF166">
            <wp:extent cx="4467225" cy="10477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6F1982" w:rsidRDefault="00E02735" w:rsidP="003C57DB">
      <w:pPr>
        <w:rPr>
          <w:rFonts w:ascii="宋体" w:eastAsia="宋体" w:hAnsi="宋体" w:cs="宋体"/>
          <w:sz w:val="24"/>
          <w:szCs w:val="24"/>
        </w:rPr>
      </w:pPr>
      <w:r w:rsidRPr="006F1982">
        <w:rPr>
          <w:rFonts w:ascii="宋体" w:eastAsia="宋体" w:hAnsi="宋体" w:cs="宋体" w:hint="eastAsia"/>
          <w:sz w:val="24"/>
          <w:szCs w:val="24"/>
        </w:rPr>
        <w:t>#</w:t>
      </w:r>
      <w:r w:rsidRPr="006F1982">
        <w:rPr>
          <w:rFonts w:ascii="宋体" w:eastAsia="宋体" w:hAnsi="宋体" w:cs="宋体"/>
          <w:sz w:val="24"/>
          <w:szCs w:val="24"/>
        </w:rPr>
        <w:t>systemctl status nvidia-docker</w:t>
      </w:r>
      <w:r w:rsidRPr="006F1982">
        <w:rPr>
          <w:rFonts w:ascii="宋体" w:eastAsia="宋体" w:hAnsi="宋体" w:cs="宋体" w:hint="eastAsia"/>
          <w:sz w:val="24"/>
          <w:szCs w:val="24"/>
        </w:rPr>
        <w:t>，查看nvidia-docker运行状态，途中绿色的点说明在运行。记得一定要启动nvidia-docker。</w:t>
      </w:r>
    </w:p>
    <w:p w:rsidR="00E02735" w:rsidRDefault="00E02735" w:rsidP="003C57DB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42BF2C8C" wp14:editId="04C0891C">
            <wp:extent cx="5274310" cy="14846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#</w:t>
      </w:r>
      <w:r w:rsidRPr="00767460">
        <w:rPr>
          <w:rFonts w:ascii="宋体" w:eastAsia="宋体" w:hAnsi="宋体" w:cs="宋体"/>
          <w:sz w:val="24"/>
          <w:szCs w:val="24"/>
        </w:rPr>
        <w:t>ll /var/lib/nvidia-docker/volumes/nvidia_driver/384.98/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查看安装了nvidia-docker后映射的nvidia驱动和cuda库（注意后面的3</w:t>
      </w:r>
      <w:r>
        <w:rPr>
          <w:rFonts w:ascii="宋体" w:eastAsia="宋体" w:hAnsi="宋体" w:cs="宋体"/>
          <w:sz w:val="24"/>
          <w:szCs w:val="24"/>
        </w:rPr>
        <w:t>84.98</w:t>
      </w:r>
      <w:r>
        <w:rPr>
          <w:rFonts w:ascii="宋体" w:eastAsia="宋体" w:hAnsi="宋体" w:cs="宋体" w:hint="eastAsia"/>
          <w:sz w:val="24"/>
          <w:szCs w:val="24"/>
        </w:rPr>
        <w:t>文件夹因版本可能不一，要记住这个路径，因为用yaml文件创建pod的时候需要挂载这个文件夹）</w:t>
      </w:r>
      <w:r w:rsidRPr="00DB2BC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A7FE981" wp14:editId="29C041A8">
            <wp:extent cx="5274310" cy="124650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1</w:t>
      </w:r>
      <w:r w:rsidRPr="00DB2BCD">
        <w:rPr>
          <w:rFonts w:ascii="宋体" w:eastAsia="宋体" w:hAnsi="宋体" w:cs="宋体"/>
          <w:sz w:val="24"/>
          <w:szCs w:val="24"/>
        </w:rPr>
        <w:t>1</w:t>
      </w:r>
      <w:r w:rsidRPr="00DB2BCD">
        <w:rPr>
          <w:rFonts w:ascii="宋体" w:eastAsia="宋体" w:hAnsi="宋体" w:cs="宋体" w:hint="eastAsia"/>
          <w:sz w:val="24"/>
          <w:szCs w:val="24"/>
        </w:rPr>
        <w:t>、至此，nvidia的驱动和cuda以及cudnn和nvidia-docker已经安装完成。可以用nvidia-docker</w:t>
      </w:r>
      <w:r w:rsidRPr="00DB2BCD">
        <w:rPr>
          <w:rFonts w:ascii="宋体" w:eastAsia="宋体" w:hAnsi="宋体" w:cs="宋体"/>
          <w:sz w:val="24"/>
          <w:szCs w:val="24"/>
        </w:rPr>
        <w:t xml:space="preserve"> </w:t>
      </w:r>
      <w:r w:rsidRPr="00DB2BCD">
        <w:rPr>
          <w:rFonts w:ascii="宋体" w:eastAsia="宋体" w:hAnsi="宋体" w:cs="宋体" w:hint="eastAsia"/>
          <w:sz w:val="24"/>
          <w:szCs w:val="24"/>
        </w:rPr>
        <w:t>run来跑个容器来试试看看。</w:t>
      </w:r>
    </w:p>
    <w:p w:rsidR="00E02735" w:rsidRPr="007E5AEE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7E5AEE">
        <w:rPr>
          <w:rFonts w:ascii="宋体" w:eastAsia="宋体" w:hAnsi="宋体" w:cs="宋体" w:hint="eastAsia"/>
          <w:sz w:val="24"/>
          <w:szCs w:val="24"/>
        </w:rPr>
        <w:t>#</w:t>
      </w:r>
      <w:r w:rsidRPr="007E5AEE">
        <w:rPr>
          <w:rFonts w:ascii="宋体" w:eastAsia="宋体" w:hAnsi="宋体" w:cs="宋体"/>
          <w:sz w:val="24"/>
          <w:szCs w:val="24"/>
        </w:rPr>
        <w:t>nvidia-docker run -itd -p 8888:8888 --name ten tensorflow/tensorflow:0.11.0rc0-gpu</w:t>
      </w:r>
    </w:p>
    <w:p w:rsidR="00E02735" w:rsidRPr="007E5AEE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7E5AEE">
        <w:rPr>
          <w:rFonts w:ascii="宋体" w:eastAsia="宋体" w:hAnsi="宋体" w:cs="宋体" w:hint="eastAsia"/>
          <w:sz w:val="24"/>
          <w:szCs w:val="24"/>
        </w:rPr>
        <w:t>等容器创建完后在浏览器可以用</w:t>
      </w:r>
      <w:r w:rsidRPr="007E5AEE">
        <w:rPr>
          <w:rFonts w:ascii="宋体" w:eastAsia="宋体" w:hAnsi="宋体" w:cs="宋体"/>
          <w:sz w:val="24"/>
          <w:szCs w:val="24"/>
        </w:rPr>
        <w:t>8888</w:t>
      </w:r>
      <w:r w:rsidRPr="007E5AEE">
        <w:rPr>
          <w:rFonts w:ascii="宋体" w:eastAsia="宋体" w:hAnsi="宋体" w:cs="宋体" w:hint="eastAsia"/>
          <w:sz w:val="24"/>
          <w:szCs w:val="24"/>
        </w:rPr>
        <w:t>端口访问，可以访问jupyter，然后输入如下信息，如果出现GPU，也进一步证明nvidia等是安装正确的。</w:t>
      </w:r>
    </w:p>
    <w:p w:rsidR="00E02735" w:rsidRPr="007E5AEE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7E5AEE">
        <w:rPr>
          <w:rFonts w:ascii="宋体" w:eastAsia="宋体" w:hAnsi="宋体" w:cs="宋体"/>
          <w:sz w:val="24"/>
          <w:szCs w:val="24"/>
        </w:rPr>
        <w:t>from tensorflow.python.client import device_lib</w:t>
      </w:r>
    </w:p>
    <w:p w:rsidR="00E02735" w:rsidRPr="007E5AEE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7E5AEE">
        <w:rPr>
          <w:rFonts w:ascii="宋体" w:eastAsia="宋体" w:hAnsi="宋体" w:cs="宋体"/>
          <w:sz w:val="24"/>
          <w:szCs w:val="24"/>
        </w:rPr>
        <w:t>def get_available_devices():</w:t>
      </w:r>
    </w:p>
    <w:p w:rsidR="00E02735" w:rsidRPr="007E5AEE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7E5AEE">
        <w:rPr>
          <w:rFonts w:ascii="宋体" w:eastAsia="宋体" w:hAnsi="宋体" w:cs="宋体"/>
          <w:sz w:val="24"/>
          <w:szCs w:val="24"/>
        </w:rPr>
        <w:t xml:space="preserve">    local_device_protos = device_lib.list_local_devices()</w:t>
      </w:r>
    </w:p>
    <w:p w:rsidR="00E02735" w:rsidRPr="007E5AEE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7E5AEE">
        <w:rPr>
          <w:rFonts w:ascii="宋体" w:eastAsia="宋体" w:hAnsi="宋体" w:cs="宋体"/>
          <w:sz w:val="24"/>
          <w:szCs w:val="24"/>
        </w:rPr>
        <w:t xml:space="preserve">    return [x.name for x in local_device_protos]</w:t>
      </w:r>
    </w:p>
    <w:p w:rsidR="00E02735" w:rsidRPr="007E5AEE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7E5AEE">
        <w:rPr>
          <w:rFonts w:ascii="宋体" w:eastAsia="宋体" w:hAnsi="宋体" w:cs="宋体"/>
          <w:sz w:val="24"/>
          <w:szCs w:val="24"/>
        </w:rPr>
        <w:t>print(get_available_devices())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6032D3C" wp14:editId="6D1D86C8">
            <wp:extent cx="5274310" cy="306197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C24C2B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C24C2B">
        <w:rPr>
          <w:rFonts w:ascii="宋体" w:eastAsia="宋体" w:hAnsi="宋体" w:cs="宋体" w:hint="eastAsia"/>
          <w:sz w:val="24"/>
          <w:szCs w:val="24"/>
        </w:rPr>
        <w:t>或者使用docker进入容器，输入nvidia-smi能输出一下信息，说明nvidia-docker等是安装成功。</w:t>
      </w:r>
    </w:p>
    <w:p w:rsidR="00E02735" w:rsidRPr="00C24C2B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C24C2B">
        <w:rPr>
          <w:rFonts w:ascii="宋体" w:eastAsia="宋体" w:hAnsi="宋体" w:cs="宋体" w:hint="eastAsia"/>
          <w:sz w:val="24"/>
          <w:szCs w:val="24"/>
        </w:rPr>
        <w:t>#</w:t>
      </w:r>
      <w:r w:rsidRPr="00C24C2B">
        <w:rPr>
          <w:rFonts w:ascii="宋体" w:eastAsia="宋体" w:hAnsi="宋体" w:cs="宋体"/>
          <w:sz w:val="24"/>
          <w:szCs w:val="24"/>
        </w:rPr>
        <w:t xml:space="preserve"> docker exec -it  869e1da6f5ef(</w:t>
      </w:r>
      <w:r w:rsidRPr="00C24C2B">
        <w:rPr>
          <w:rFonts w:ascii="宋体" w:eastAsia="宋体" w:hAnsi="宋体" w:cs="宋体" w:hint="eastAsia"/>
          <w:sz w:val="24"/>
          <w:szCs w:val="24"/>
        </w:rPr>
        <w:t>容器ID</w:t>
      </w:r>
      <w:r w:rsidRPr="00C24C2B">
        <w:rPr>
          <w:rFonts w:ascii="宋体" w:eastAsia="宋体" w:hAnsi="宋体" w:cs="宋体"/>
          <w:sz w:val="24"/>
          <w:szCs w:val="24"/>
        </w:rPr>
        <w:t>)  /bin/sh</w:t>
      </w:r>
    </w:p>
    <w:p w:rsidR="00E02735" w:rsidRPr="00C24C2B" w:rsidRDefault="00E02735" w:rsidP="00253C46">
      <w:pPr>
        <w:rPr>
          <w:rFonts w:ascii="宋体" w:eastAsia="宋体" w:hAnsi="宋体" w:cs="宋体"/>
          <w:sz w:val="24"/>
          <w:szCs w:val="24"/>
        </w:rPr>
      </w:pPr>
      <w:r w:rsidRPr="00C24C2B">
        <w:rPr>
          <w:rFonts w:ascii="宋体" w:eastAsia="宋体" w:hAnsi="宋体" w:cs="宋体" w:hint="eastAsia"/>
          <w:sz w:val="24"/>
          <w:szCs w:val="24"/>
        </w:rPr>
        <w:t>#nvidia-smi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C3BA82F" wp14:editId="48AB528C">
            <wp:extent cx="5274310" cy="261493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1</w:t>
      </w:r>
      <w:r w:rsidRPr="00DB2BCD">
        <w:rPr>
          <w:rFonts w:ascii="宋体" w:eastAsia="宋体" w:hAnsi="宋体" w:cs="宋体"/>
          <w:sz w:val="24"/>
          <w:szCs w:val="24"/>
        </w:rPr>
        <w:t>2</w:t>
      </w:r>
      <w:r w:rsidRPr="00DB2BCD">
        <w:rPr>
          <w:rFonts w:ascii="宋体" w:eastAsia="宋体" w:hAnsi="宋体" w:cs="宋体" w:hint="eastAsia"/>
          <w:sz w:val="24"/>
          <w:szCs w:val="24"/>
        </w:rPr>
        <w:t>、</w:t>
      </w:r>
      <w:r w:rsidRPr="00DB2BCD">
        <w:rPr>
          <w:rFonts w:ascii="宋体" w:eastAsia="宋体" w:hAnsi="宋体" w:cs="宋体"/>
          <w:sz w:val="24"/>
          <w:szCs w:val="24"/>
        </w:rPr>
        <w:t>在kube-apiserver, kube-controller-manager, kube-scheduler和kubelet上开启--feature-gates="Accelerators=true"</w:t>
      </w:r>
      <w:r w:rsidRPr="00DB2BCD">
        <w:rPr>
          <w:rFonts w:ascii="宋体" w:eastAsia="宋体" w:hAnsi="宋体" w:cs="宋体" w:hint="eastAsia"/>
          <w:sz w:val="24"/>
          <w:szCs w:val="24"/>
        </w:rPr>
        <w:t>。</w:t>
      </w:r>
    </w:p>
    <w:p w:rsidR="00E02735" w:rsidRPr="00C24C2B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C24C2B">
        <w:rPr>
          <w:rFonts w:ascii="宋体" w:eastAsia="宋体" w:hAnsi="宋体" w:cs="宋体" w:hint="eastAsia"/>
          <w:sz w:val="24"/>
          <w:szCs w:val="24"/>
        </w:rPr>
        <w:t>这个很重要，我之前就是因为没有开启这些，所以一直在困惑中度过，幸好有涛哥大神帮我一步步排查，最后才发现是没有加入启动参数。记得，kubelet启动参数一定要在所有的机子上加入，包括master和node，其它几个好像只有master上有。</w:t>
      </w:r>
    </w:p>
    <w:p w:rsidR="00E02735" w:rsidRPr="000C5232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  <w:sz w:val="24"/>
          <w:szCs w:val="24"/>
        </w:rPr>
      </w:pPr>
      <w:r w:rsidRPr="000C5232">
        <w:rPr>
          <w:rFonts w:ascii="宋体" w:eastAsia="宋体" w:hAnsi="宋体" w:cs="宋体" w:hint="eastAsia"/>
          <w:color w:val="FF0000"/>
          <w:sz w:val="24"/>
          <w:szCs w:val="24"/>
        </w:rPr>
        <w:t>(</w:t>
      </w:r>
      <w:r w:rsidRPr="000C5232">
        <w:rPr>
          <w:rFonts w:ascii="宋体" w:eastAsia="宋体" w:hAnsi="宋体" w:cs="宋体"/>
          <w:color w:val="FF0000"/>
          <w:sz w:val="24"/>
          <w:szCs w:val="24"/>
        </w:rPr>
        <w:t>1)</w:t>
      </w:r>
      <w:r w:rsidRPr="000C5232">
        <w:rPr>
          <w:rFonts w:ascii="宋体" w:eastAsia="宋体" w:hAnsi="宋体" w:cs="宋体" w:hint="eastAsia"/>
          <w:color w:val="FF0000"/>
          <w:sz w:val="24"/>
          <w:szCs w:val="24"/>
        </w:rPr>
        <w:t>、在master上和node上的kubelet加入启动参数</w:t>
      </w:r>
    </w:p>
    <w:p w:rsidR="00E02735" w:rsidRPr="00C24C2B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C24C2B">
        <w:rPr>
          <w:rFonts w:ascii="宋体" w:eastAsia="宋体" w:hAnsi="宋体" w:cs="宋体" w:hint="eastAsia"/>
          <w:sz w:val="24"/>
          <w:szCs w:val="24"/>
        </w:rPr>
        <w:t>#</w:t>
      </w:r>
      <w:r w:rsidRPr="00C24C2B">
        <w:rPr>
          <w:rFonts w:ascii="宋体" w:eastAsia="宋体" w:hAnsi="宋体" w:cs="宋体"/>
          <w:sz w:val="24"/>
          <w:szCs w:val="24"/>
        </w:rPr>
        <w:t>vi /etc/systemd/system/kubelet.service.d/10-kubeadm.conf</w:t>
      </w:r>
    </w:p>
    <w:p w:rsidR="00E02735" w:rsidRPr="00C24C2B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C24C2B">
        <w:rPr>
          <w:rFonts w:ascii="宋体" w:eastAsia="宋体" w:hAnsi="宋体" w:cs="宋体" w:hint="eastAsia"/>
          <w:sz w:val="24"/>
          <w:szCs w:val="24"/>
        </w:rPr>
        <w:t>添加：--</w:t>
      </w:r>
      <w:r w:rsidRPr="00C24C2B">
        <w:rPr>
          <w:rFonts w:ascii="宋体" w:eastAsia="宋体" w:hAnsi="宋体" w:cs="宋体"/>
          <w:sz w:val="24"/>
          <w:szCs w:val="24"/>
        </w:rPr>
        <w:t>feature-gates=Accelerators=true</w:t>
      </w:r>
    </w:p>
    <w:p w:rsidR="00E02735" w:rsidRPr="00D00FB6" w:rsidRDefault="00E02735" w:rsidP="00D0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4159ED4" wp14:editId="26F0C522">
            <wp:extent cx="5274310" cy="124206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4512A1" w:rsidRDefault="00E02735" w:rsidP="0045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4512A1">
        <w:rPr>
          <w:rFonts w:ascii="宋体" w:eastAsia="宋体" w:hAnsi="宋体" w:cs="宋体"/>
          <w:sz w:val="24"/>
          <w:szCs w:val="24"/>
        </w:rPr>
        <w:t>执行如下命令使新增参数生效</w:t>
      </w:r>
    </w:p>
    <w:p w:rsidR="00E02735" w:rsidRPr="004512A1" w:rsidRDefault="00E02735" w:rsidP="0045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4512A1">
        <w:rPr>
          <w:rFonts w:ascii="宋体" w:eastAsia="宋体" w:hAnsi="宋体" w:cs="宋体"/>
          <w:sz w:val="24"/>
          <w:szCs w:val="24"/>
        </w:rPr>
        <w:t># systemctl stop kubelet</w:t>
      </w:r>
    </w:p>
    <w:p w:rsidR="00E02735" w:rsidRPr="004512A1" w:rsidRDefault="00E02735" w:rsidP="0045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4512A1">
        <w:rPr>
          <w:rFonts w:ascii="宋体" w:eastAsia="宋体" w:hAnsi="宋体" w:cs="宋体"/>
          <w:sz w:val="24"/>
          <w:szCs w:val="24"/>
        </w:rPr>
        <w:t># systemctl daemon-reload</w:t>
      </w:r>
    </w:p>
    <w:p w:rsidR="00E02735" w:rsidRPr="004512A1" w:rsidRDefault="00E02735" w:rsidP="0045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4512A1">
        <w:rPr>
          <w:rFonts w:ascii="宋体" w:eastAsia="宋体" w:hAnsi="宋体" w:cs="宋体"/>
          <w:sz w:val="24"/>
          <w:szCs w:val="24"/>
        </w:rPr>
        <w:t># systemctl start kubelet</w:t>
      </w:r>
    </w:p>
    <w:p w:rsidR="00E02735" w:rsidRPr="004512A1" w:rsidRDefault="00E02735" w:rsidP="0045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4512A1">
        <w:rPr>
          <w:rFonts w:ascii="宋体" w:eastAsia="宋体" w:hAnsi="宋体" w:cs="宋体"/>
          <w:sz w:val="24"/>
          <w:szCs w:val="24"/>
        </w:rPr>
        <w:t>检查新增参数是否已经生效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# ps -ef | grep kubelet</w:t>
      </w:r>
    </w:p>
    <w:p w:rsidR="00E02735" w:rsidRPr="00D00FB6" w:rsidRDefault="00E02735" w:rsidP="00D0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00FB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3658E92" wp14:editId="7FC8242D">
            <wp:extent cx="5274310" cy="6172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（2）在master的</w:t>
      </w:r>
      <w:r w:rsidRPr="00DB2BCD">
        <w:rPr>
          <w:rFonts w:ascii="宋体" w:eastAsia="宋体" w:hAnsi="宋体" w:cs="宋体"/>
          <w:sz w:val="24"/>
          <w:szCs w:val="24"/>
        </w:rPr>
        <w:t>kube-apiserver</w:t>
      </w:r>
      <w:r w:rsidRPr="00DB2BCD">
        <w:rPr>
          <w:rFonts w:ascii="宋体" w:eastAsia="宋体" w:hAnsi="宋体" w:cs="宋体" w:hint="eastAsia"/>
          <w:sz w:val="24"/>
          <w:szCs w:val="24"/>
        </w:rPr>
        <w:t>，</w:t>
      </w:r>
      <w:r w:rsidRPr="00DB2BCD">
        <w:rPr>
          <w:rFonts w:ascii="宋体" w:eastAsia="宋体" w:hAnsi="宋体" w:cs="宋体"/>
          <w:sz w:val="24"/>
          <w:szCs w:val="24"/>
        </w:rPr>
        <w:t>kube-controller-manager, kube-scheduler</w:t>
      </w:r>
      <w:r w:rsidRPr="00DB2BCD">
        <w:rPr>
          <w:rFonts w:ascii="宋体" w:eastAsia="宋体" w:hAnsi="宋体" w:cs="宋体" w:hint="eastAsia"/>
          <w:sz w:val="24"/>
          <w:szCs w:val="24"/>
        </w:rPr>
        <w:t xml:space="preserve"> 上参入启动参数。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我的是在</w:t>
      </w:r>
      <w:r w:rsidRPr="00DB2BCD">
        <w:rPr>
          <w:rFonts w:ascii="宋体" w:eastAsia="宋体" w:hAnsi="宋体" w:cs="宋体"/>
          <w:sz w:val="24"/>
          <w:szCs w:val="24"/>
        </w:rPr>
        <w:t>/etc/kubernetes/manifests/</w:t>
      </w:r>
      <w:r w:rsidRPr="00DB2BCD">
        <w:rPr>
          <w:rFonts w:ascii="宋体" w:eastAsia="宋体" w:hAnsi="宋体" w:cs="宋体" w:hint="eastAsia"/>
          <w:sz w:val="24"/>
          <w:szCs w:val="24"/>
        </w:rPr>
        <w:t>目录下，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94A634B" wp14:editId="15D008FE">
            <wp:extent cx="4848225" cy="14668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#c</w:t>
      </w:r>
      <w:r w:rsidRPr="00DB2BCD">
        <w:rPr>
          <w:rFonts w:ascii="宋体" w:eastAsia="宋体" w:hAnsi="宋体" w:cs="宋体"/>
          <w:sz w:val="24"/>
          <w:szCs w:val="24"/>
        </w:rPr>
        <w:t>d /etc/kubernetes/manifests/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# vi kube-apiserver.yaml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添加-</w:t>
      </w:r>
      <w:r w:rsidRPr="00DB2BCD">
        <w:rPr>
          <w:rFonts w:ascii="宋体" w:eastAsia="宋体" w:hAnsi="宋体" w:cs="宋体"/>
          <w:sz w:val="24"/>
          <w:szCs w:val="24"/>
        </w:rPr>
        <w:t xml:space="preserve"> </w:t>
      </w:r>
      <w:r w:rsidRPr="00DB2BCD">
        <w:rPr>
          <w:rFonts w:ascii="宋体" w:eastAsia="宋体" w:hAnsi="宋体" w:cs="宋体" w:hint="eastAsia"/>
          <w:sz w:val="24"/>
          <w:szCs w:val="24"/>
        </w:rPr>
        <w:t>--</w:t>
      </w:r>
      <w:r w:rsidRPr="00DB2BCD">
        <w:rPr>
          <w:rFonts w:ascii="宋体" w:eastAsia="宋体" w:hAnsi="宋体" w:cs="宋体"/>
          <w:sz w:val="24"/>
          <w:szCs w:val="24"/>
        </w:rPr>
        <w:t>feature-gates=Accelerators=true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1E594B6" wp14:editId="3F870812">
            <wp:extent cx="4800600" cy="1600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</w:t>
      </w:r>
      <w:r w:rsidRPr="00DB2BCD">
        <w:rPr>
          <w:rFonts w:ascii="宋体" w:eastAsia="宋体" w:hAnsi="宋体" w:cs="宋体"/>
          <w:sz w:val="24"/>
          <w:szCs w:val="24"/>
        </w:rPr>
        <w:t>vi kube-controller-manager.yaml</w:t>
      </w:r>
    </w:p>
    <w:p w:rsidR="00E02735" w:rsidRPr="00ED2C0C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ED2C0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317C4B5" wp14:editId="11E21D69">
            <wp:extent cx="5010150" cy="15430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</w:t>
      </w:r>
      <w:r w:rsidRPr="00DB2BCD">
        <w:rPr>
          <w:rFonts w:ascii="宋体" w:eastAsia="宋体" w:hAnsi="宋体" w:cs="宋体"/>
          <w:sz w:val="24"/>
          <w:szCs w:val="24"/>
        </w:rPr>
        <w:t>vi kube-scheduler.yaml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582CC2A" wp14:editId="45DF4DAF">
            <wp:extent cx="4648200" cy="18859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（3）重新启动docker和kubelet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#se</w:t>
      </w:r>
      <w:r w:rsidRPr="00DB2BCD">
        <w:rPr>
          <w:rFonts w:ascii="宋体" w:eastAsia="宋体" w:hAnsi="宋体" w:cs="宋体"/>
          <w:sz w:val="24"/>
          <w:szCs w:val="24"/>
        </w:rPr>
        <w:t>rvice docker restart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</w:t>
      </w:r>
      <w:r w:rsidRPr="00DB2BCD">
        <w:rPr>
          <w:rFonts w:ascii="宋体" w:eastAsia="宋体" w:hAnsi="宋体" w:cs="宋体"/>
          <w:sz w:val="24"/>
          <w:szCs w:val="24"/>
        </w:rPr>
        <w:t>systemctl restart kubelet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（4）检查集群是否已经重启和连上。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</w:t>
      </w:r>
      <w:r w:rsidRPr="00DB2BCD">
        <w:rPr>
          <w:rFonts w:ascii="宋体" w:eastAsia="宋体" w:hAnsi="宋体" w:cs="宋体"/>
          <w:sz w:val="24"/>
          <w:szCs w:val="24"/>
        </w:rPr>
        <w:t xml:space="preserve"> kubectl get nodes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60A6D09" wp14:editId="2905BB40">
            <wp:extent cx="3771900" cy="15049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如果是Not</w:t>
      </w:r>
      <w:r w:rsidRPr="00DB2BCD">
        <w:rPr>
          <w:rFonts w:ascii="宋体" w:eastAsia="宋体" w:hAnsi="宋体" w:cs="宋体"/>
          <w:sz w:val="24"/>
          <w:szCs w:val="24"/>
        </w:rPr>
        <w:t>R</w:t>
      </w:r>
      <w:r w:rsidRPr="00DB2BCD">
        <w:rPr>
          <w:rFonts w:ascii="宋体" w:eastAsia="宋体" w:hAnsi="宋体" w:cs="宋体" w:hint="eastAsia"/>
          <w:sz w:val="24"/>
          <w:szCs w:val="24"/>
        </w:rPr>
        <w:t>eady说明（1）和（2）配置那里出错了，重新回去看看。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13</w:t>
      </w:r>
      <w:r w:rsidRPr="00DB2BCD">
        <w:rPr>
          <w:rFonts w:ascii="宋体" w:eastAsia="宋体" w:hAnsi="宋体" w:cs="宋体" w:hint="eastAsia"/>
          <w:sz w:val="24"/>
          <w:szCs w:val="24"/>
        </w:rPr>
        <w:t>、在master上查看node信息，看k</w:t>
      </w:r>
      <w:r w:rsidRPr="00DB2BCD">
        <w:rPr>
          <w:rFonts w:ascii="宋体" w:eastAsia="宋体" w:hAnsi="宋体" w:cs="宋体"/>
          <w:sz w:val="24"/>
          <w:szCs w:val="24"/>
        </w:rPr>
        <w:t>8s</w:t>
      </w:r>
      <w:r w:rsidRPr="00DB2BCD">
        <w:rPr>
          <w:rFonts w:ascii="宋体" w:eastAsia="宋体" w:hAnsi="宋体" w:cs="宋体" w:hint="eastAsia"/>
          <w:sz w:val="24"/>
          <w:szCs w:val="24"/>
        </w:rPr>
        <w:t>是否能识别node的gpu</w:t>
      </w:r>
      <w:r w:rsidRPr="00DB2BCD">
        <w:rPr>
          <w:rFonts w:ascii="宋体" w:eastAsia="宋体" w:hAnsi="宋体" w:cs="宋体"/>
          <w:sz w:val="24"/>
          <w:szCs w:val="24"/>
        </w:rPr>
        <w:t>.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#kubectl</w:t>
      </w:r>
      <w:r w:rsidRPr="00DB2BCD">
        <w:rPr>
          <w:rFonts w:ascii="宋体" w:eastAsia="宋体" w:hAnsi="宋体" w:cs="宋体"/>
          <w:sz w:val="24"/>
          <w:szCs w:val="24"/>
        </w:rPr>
        <w:t xml:space="preserve"> </w:t>
      </w:r>
      <w:r w:rsidRPr="00DB2BCD">
        <w:rPr>
          <w:rFonts w:ascii="宋体" w:eastAsia="宋体" w:hAnsi="宋体" w:cs="宋体" w:hint="eastAsia"/>
          <w:sz w:val="24"/>
          <w:szCs w:val="24"/>
        </w:rPr>
        <w:t>get</w:t>
      </w:r>
      <w:r w:rsidRPr="00DB2BCD">
        <w:rPr>
          <w:rFonts w:ascii="宋体" w:eastAsia="宋体" w:hAnsi="宋体" w:cs="宋体"/>
          <w:sz w:val="24"/>
          <w:szCs w:val="24"/>
        </w:rPr>
        <w:t xml:space="preserve"> </w:t>
      </w:r>
      <w:r w:rsidRPr="00DB2BCD">
        <w:rPr>
          <w:rFonts w:ascii="宋体" w:eastAsia="宋体" w:hAnsi="宋体" w:cs="宋体" w:hint="eastAsia"/>
          <w:sz w:val="24"/>
          <w:szCs w:val="24"/>
        </w:rPr>
        <w:t>node</w:t>
      </w:r>
      <w:r w:rsidRPr="00DB2BCD">
        <w:rPr>
          <w:rFonts w:ascii="宋体" w:eastAsia="宋体" w:hAnsi="宋体" w:cs="宋体"/>
          <w:sz w:val="24"/>
          <w:szCs w:val="24"/>
        </w:rPr>
        <w:t xml:space="preserve"> </w:t>
      </w:r>
      <w:r w:rsidRPr="00DB2BCD">
        <w:rPr>
          <w:rFonts w:ascii="宋体" w:eastAsia="宋体" w:hAnsi="宋体" w:cs="宋体" w:hint="eastAsia"/>
          <w:sz w:val="24"/>
          <w:szCs w:val="24"/>
        </w:rPr>
        <w:t>minion-</w:t>
      </w:r>
      <w:r w:rsidRPr="00DB2BCD">
        <w:rPr>
          <w:rFonts w:ascii="宋体" w:eastAsia="宋体" w:hAnsi="宋体" w:cs="宋体"/>
          <w:sz w:val="24"/>
          <w:szCs w:val="24"/>
        </w:rPr>
        <w:t xml:space="preserve">1 </w:t>
      </w:r>
      <w:r w:rsidRPr="00DB2BCD">
        <w:rPr>
          <w:rFonts w:ascii="宋体" w:eastAsia="宋体" w:hAnsi="宋体" w:cs="宋体" w:hint="eastAsia"/>
          <w:sz w:val="24"/>
          <w:szCs w:val="24"/>
        </w:rPr>
        <w:t>-o</w:t>
      </w:r>
      <w:r w:rsidRPr="00DB2BCD">
        <w:rPr>
          <w:rFonts w:ascii="宋体" w:eastAsia="宋体" w:hAnsi="宋体" w:cs="宋体"/>
          <w:sz w:val="24"/>
          <w:szCs w:val="24"/>
        </w:rPr>
        <w:t xml:space="preserve"> yaml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或者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#kubectl</w:t>
      </w:r>
      <w:r w:rsidRPr="00DB2BCD">
        <w:rPr>
          <w:rFonts w:ascii="宋体" w:eastAsia="宋体" w:hAnsi="宋体" w:cs="宋体"/>
          <w:sz w:val="24"/>
          <w:szCs w:val="24"/>
        </w:rPr>
        <w:t xml:space="preserve"> </w:t>
      </w:r>
      <w:r w:rsidRPr="00DB2BCD">
        <w:rPr>
          <w:rFonts w:ascii="宋体" w:eastAsia="宋体" w:hAnsi="宋体" w:cs="宋体" w:hint="eastAsia"/>
          <w:sz w:val="24"/>
          <w:szCs w:val="24"/>
        </w:rPr>
        <w:t>describe</w:t>
      </w:r>
      <w:r w:rsidRPr="00DB2BCD">
        <w:rPr>
          <w:rFonts w:ascii="宋体" w:eastAsia="宋体" w:hAnsi="宋体" w:cs="宋体"/>
          <w:sz w:val="24"/>
          <w:szCs w:val="24"/>
        </w:rPr>
        <w:t xml:space="preserve"> </w:t>
      </w:r>
      <w:r w:rsidRPr="00DB2BCD">
        <w:rPr>
          <w:rFonts w:ascii="宋体" w:eastAsia="宋体" w:hAnsi="宋体" w:cs="宋体" w:hint="eastAsia"/>
          <w:sz w:val="24"/>
          <w:szCs w:val="24"/>
        </w:rPr>
        <w:t>node</w:t>
      </w:r>
      <w:r w:rsidRPr="00DB2BCD">
        <w:rPr>
          <w:rFonts w:ascii="宋体" w:eastAsia="宋体" w:hAnsi="宋体" w:cs="宋体"/>
          <w:sz w:val="24"/>
          <w:szCs w:val="24"/>
        </w:rPr>
        <w:t xml:space="preserve"> </w:t>
      </w:r>
      <w:r w:rsidRPr="00DB2BCD">
        <w:rPr>
          <w:rFonts w:ascii="宋体" w:eastAsia="宋体" w:hAnsi="宋体" w:cs="宋体" w:hint="eastAsia"/>
          <w:sz w:val="24"/>
          <w:szCs w:val="24"/>
        </w:rPr>
        <w:t>minion-</w:t>
      </w:r>
      <w:r w:rsidRPr="00DB2BCD">
        <w:rPr>
          <w:rFonts w:ascii="宋体" w:eastAsia="宋体" w:hAnsi="宋体" w:cs="宋体"/>
          <w:sz w:val="24"/>
          <w:szCs w:val="24"/>
        </w:rPr>
        <w:t>1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AB31457" wp14:editId="432056B9">
            <wp:extent cx="4495800" cy="17526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如果未出现GPU或者GPU后面的数字是0，那就说明安装或者配置没有成功，回过头看看哪一步漏了。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至此，你的k8s集群能够使用GPU了。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1</w:t>
      </w:r>
      <w:r w:rsidRPr="00DB2BCD">
        <w:rPr>
          <w:rFonts w:ascii="宋体" w:eastAsia="宋体" w:hAnsi="宋体" w:cs="宋体"/>
          <w:sz w:val="24"/>
          <w:szCs w:val="24"/>
        </w:rPr>
        <w:t>4</w:t>
      </w:r>
      <w:r w:rsidRPr="00DB2BCD">
        <w:rPr>
          <w:rFonts w:ascii="宋体" w:eastAsia="宋体" w:hAnsi="宋体" w:cs="宋体" w:hint="eastAsia"/>
          <w:sz w:val="24"/>
          <w:szCs w:val="24"/>
        </w:rPr>
        <w:t>、用yaml创建pod来测试看看。</w:t>
      </w:r>
    </w:p>
    <w:p w:rsidR="00E02735" w:rsidRPr="000C5232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  <w:sz w:val="24"/>
          <w:szCs w:val="24"/>
        </w:rPr>
      </w:pPr>
      <w:r w:rsidRPr="000C5232">
        <w:rPr>
          <w:rFonts w:ascii="宋体" w:eastAsia="宋体" w:hAnsi="宋体" w:cs="宋体" w:hint="eastAsia"/>
          <w:color w:val="FF0000"/>
          <w:sz w:val="24"/>
          <w:szCs w:val="24"/>
        </w:rPr>
        <w:t>这里要说一说，创建yaml文件的时候kind类型可以直接用pod，也可使用</w:t>
      </w:r>
      <w:r w:rsidRPr="000C5232">
        <w:rPr>
          <w:rFonts w:ascii="宋体" w:eastAsia="宋体" w:hAnsi="宋体" w:cs="宋体"/>
          <w:color w:val="FF0000"/>
          <w:sz w:val="24"/>
          <w:szCs w:val="24"/>
        </w:rPr>
        <w:t>Deployment</w:t>
      </w:r>
      <w:r w:rsidRPr="000C5232">
        <w:rPr>
          <w:rFonts w:ascii="宋体" w:eastAsia="宋体" w:hAnsi="宋体" w:cs="宋体" w:hint="eastAsia"/>
          <w:color w:val="FF0000"/>
          <w:sz w:val="24"/>
          <w:szCs w:val="24"/>
        </w:rPr>
        <w:t>，但使用</w:t>
      </w:r>
      <w:r w:rsidRPr="000C5232">
        <w:rPr>
          <w:rFonts w:ascii="宋体" w:eastAsia="宋体" w:hAnsi="宋体" w:cs="宋体"/>
          <w:color w:val="FF0000"/>
          <w:sz w:val="24"/>
          <w:szCs w:val="24"/>
        </w:rPr>
        <w:t>ReplicationController</w:t>
      </w:r>
      <w:r w:rsidRPr="000C5232">
        <w:rPr>
          <w:rFonts w:ascii="宋体" w:eastAsia="宋体" w:hAnsi="宋体" w:cs="宋体" w:hint="eastAsia"/>
          <w:color w:val="FF0000"/>
          <w:sz w:val="24"/>
          <w:szCs w:val="24"/>
        </w:rPr>
        <w:t>的时候虽然也能创建容器，但却无法使用GPU，到现在我也不知道为什么。</w:t>
      </w:r>
    </w:p>
    <w:p w:rsidR="00E02735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#vi</w:t>
      </w:r>
      <w:r w:rsidRPr="00DB2BCD">
        <w:rPr>
          <w:rFonts w:ascii="宋体" w:eastAsia="宋体" w:hAnsi="宋体" w:cs="宋体"/>
          <w:sz w:val="24"/>
          <w:szCs w:val="24"/>
        </w:rPr>
        <w:t xml:space="preserve"> </w:t>
      </w:r>
      <w:r w:rsidRPr="00DB2BCD">
        <w:rPr>
          <w:rFonts w:ascii="宋体" w:eastAsia="宋体" w:hAnsi="宋体" w:cs="宋体" w:hint="eastAsia"/>
          <w:sz w:val="24"/>
          <w:szCs w:val="24"/>
        </w:rPr>
        <w:t>jupyter</w:t>
      </w:r>
      <w:r w:rsidRPr="00DB2BCD">
        <w:rPr>
          <w:rFonts w:ascii="宋体" w:eastAsia="宋体" w:hAnsi="宋体" w:cs="宋体"/>
          <w:sz w:val="24"/>
          <w:szCs w:val="24"/>
        </w:rPr>
        <w:t>.yaml</w:t>
      </w:r>
    </w:p>
    <w:p w:rsidR="00D00FB6" w:rsidRDefault="00D00FB6" w:rsidP="000C5232">
      <w:pPr>
        <w:pStyle w:val="HTML"/>
      </w:pPr>
      <w:r>
        <w:t>---</w:t>
      </w:r>
    </w:p>
    <w:p w:rsidR="00D00FB6" w:rsidRDefault="00D00FB6" w:rsidP="000C5232">
      <w:pPr>
        <w:pStyle w:val="HTML"/>
      </w:pPr>
      <w:r>
        <w:t>apiVersion: extensions/v1beta1</w:t>
      </w:r>
    </w:p>
    <w:p w:rsidR="00D00FB6" w:rsidRDefault="00D00FB6" w:rsidP="000C5232">
      <w:pPr>
        <w:pStyle w:val="HTML"/>
      </w:pPr>
      <w:r>
        <w:t>kind: Deployment</w:t>
      </w:r>
    </w:p>
    <w:p w:rsidR="00D00FB6" w:rsidRDefault="00D00FB6" w:rsidP="000C5232">
      <w:pPr>
        <w:pStyle w:val="HTML"/>
      </w:pPr>
      <w:r>
        <w:t>metadata:</w:t>
      </w:r>
    </w:p>
    <w:p w:rsidR="00D00FB6" w:rsidRDefault="00D00FB6" w:rsidP="000C5232">
      <w:pPr>
        <w:pStyle w:val="HTML"/>
      </w:pPr>
      <w:r>
        <w:t xml:space="preserve">  name: jupyter</w:t>
      </w:r>
    </w:p>
    <w:p w:rsidR="00D00FB6" w:rsidRDefault="00D00FB6" w:rsidP="000C5232">
      <w:pPr>
        <w:pStyle w:val="HTML"/>
      </w:pPr>
      <w:r>
        <w:t>spec:</w:t>
      </w:r>
    </w:p>
    <w:p w:rsidR="00D00FB6" w:rsidRDefault="00D00FB6" w:rsidP="000C5232">
      <w:pPr>
        <w:pStyle w:val="HTML"/>
      </w:pPr>
      <w:r>
        <w:t xml:space="preserve">  replicas: 1</w:t>
      </w:r>
    </w:p>
    <w:p w:rsidR="00D00FB6" w:rsidRDefault="00D00FB6" w:rsidP="000C5232">
      <w:pPr>
        <w:pStyle w:val="HTML"/>
      </w:pPr>
      <w:r>
        <w:t xml:space="preserve">  template:</w:t>
      </w:r>
    </w:p>
    <w:p w:rsidR="00D00FB6" w:rsidRDefault="00D00FB6" w:rsidP="000C5232">
      <w:pPr>
        <w:pStyle w:val="HTML"/>
      </w:pPr>
      <w:r>
        <w:t xml:space="preserve">    metadata:</w:t>
      </w:r>
    </w:p>
    <w:p w:rsidR="00D00FB6" w:rsidRDefault="00D00FB6" w:rsidP="000C5232">
      <w:pPr>
        <w:pStyle w:val="HTML"/>
      </w:pPr>
      <w:r>
        <w:t xml:space="preserve">      labels:</w:t>
      </w:r>
    </w:p>
    <w:p w:rsidR="00D00FB6" w:rsidRDefault="00D00FB6" w:rsidP="000C5232">
      <w:pPr>
        <w:pStyle w:val="HTML"/>
      </w:pPr>
      <w:r>
        <w:t xml:space="preserve">        k8s-app: jupyter</w:t>
      </w:r>
    </w:p>
    <w:p w:rsidR="00D00FB6" w:rsidRDefault="00D00FB6" w:rsidP="000C5232">
      <w:pPr>
        <w:pStyle w:val="HTML"/>
      </w:pPr>
      <w:r>
        <w:t xml:space="preserve">    spec:</w:t>
      </w:r>
    </w:p>
    <w:p w:rsidR="00D00FB6" w:rsidRDefault="00D00FB6" w:rsidP="000C5232">
      <w:pPr>
        <w:pStyle w:val="HTML"/>
      </w:pPr>
      <w:r>
        <w:t xml:space="preserve">      containers:</w:t>
      </w:r>
    </w:p>
    <w:p w:rsidR="00D00FB6" w:rsidRDefault="00D00FB6" w:rsidP="000C5232">
      <w:pPr>
        <w:pStyle w:val="HTML"/>
      </w:pPr>
      <w:r>
        <w:t xml:space="preserve">      - name: jupyter</w:t>
      </w:r>
    </w:p>
    <w:p w:rsidR="00D00FB6" w:rsidRDefault="00D00FB6" w:rsidP="000C5232">
      <w:pPr>
        <w:pStyle w:val="HTML"/>
      </w:pPr>
      <w:r>
        <w:t xml:space="preserve">        image: tensorflow/tensorflow:0.11.0rc0-gpu</w:t>
      </w:r>
    </w:p>
    <w:p w:rsidR="00D00FB6" w:rsidRDefault="00D00FB6" w:rsidP="000C5232">
      <w:pPr>
        <w:pStyle w:val="HTML"/>
      </w:pPr>
      <w:r>
        <w:t xml:space="preserve">        ports:</w:t>
      </w:r>
    </w:p>
    <w:p w:rsidR="00D00FB6" w:rsidRDefault="00D00FB6" w:rsidP="000C5232">
      <w:pPr>
        <w:pStyle w:val="HTML"/>
      </w:pPr>
      <w:r>
        <w:t xml:space="preserve">          - containerPort: 8080</w:t>
      </w:r>
    </w:p>
    <w:p w:rsidR="00D00FB6" w:rsidRDefault="00D00FB6" w:rsidP="000C5232">
      <w:pPr>
        <w:pStyle w:val="HTML"/>
      </w:pPr>
      <w:r>
        <w:t xml:space="preserve">          - containerPort: 8888</w:t>
      </w:r>
    </w:p>
    <w:p w:rsidR="00D00FB6" w:rsidRDefault="00D00FB6" w:rsidP="000C5232">
      <w:pPr>
        <w:pStyle w:val="HTML"/>
      </w:pPr>
      <w:r>
        <w:t xml:space="preserve">        resources:</w:t>
      </w:r>
    </w:p>
    <w:p w:rsidR="00D00FB6" w:rsidRDefault="00D00FB6" w:rsidP="000C5232">
      <w:pPr>
        <w:pStyle w:val="HTML"/>
      </w:pPr>
      <w:r>
        <w:t xml:space="preserve">          limits:</w:t>
      </w:r>
    </w:p>
    <w:p w:rsidR="00D00FB6" w:rsidRDefault="00D00FB6" w:rsidP="000C5232">
      <w:pPr>
        <w:pStyle w:val="HTML"/>
      </w:pPr>
      <w:r>
        <w:t xml:space="preserve">            alpha.kubernetes.io/nvidia-gpu: 1</w:t>
      </w:r>
    </w:p>
    <w:p w:rsidR="00D00FB6" w:rsidRDefault="00D00FB6" w:rsidP="000C5232">
      <w:pPr>
        <w:pStyle w:val="HTML"/>
      </w:pPr>
      <w:r>
        <w:t xml:space="preserve">        volumeMounts:</w:t>
      </w:r>
    </w:p>
    <w:p w:rsidR="00D00FB6" w:rsidRDefault="00D00FB6" w:rsidP="000C5232">
      <w:pPr>
        <w:pStyle w:val="HTML"/>
      </w:pPr>
      <w:r>
        <w:t xml:space="preserve">        - mountPath: /usr/local/nvidia</w:t>
      </w:r>
    </w:p>
    <w:p w:rsidR="00D00FB6" w:rsidRDefault="00D00FB6" w:rsidP="000C5232">
      <w:pPr>
        <w:pStyle w:val="HTML"/>
      </w:pPr>
      <w:r>
        <w:t xml:space="preserve">          name: nvidia</w:t>
      </w:r>
    </w:p>
    <w:p w:rsidR="00D00FB6" w:rsidRDefault="00D00FB6" w:rsidP="000C5232">
      <w:pPr>
        <w:pStyle w:val="HTML"/>
      </w:pPr>
      <w:r>
        <w:t xml:space="preserve">      volumes:</w:t>
      </w:r>
    </w:p>
    <w:p w:rsidR="00D00FB6" w:rsidRDefault="00D00FB6" w:rsidP="000C5232">
      <w:pPr>
        <w:pStyle w:val="HTML"/>
      </w:pPr>
      <w:r>
        <w:t xml:space="preserve">        - hostPath:</w:t>
      </w:r>
    </w:p>
    <w:p w:rsidR="00D00FB6" w:rsidRDefault="00D00FB6" w:rsidP="000C5232">
      <w:pPr>
        <w:pStyle w:val="HTML"/>
      </w:pPr>
      <w:r>
        <w:t xml:space="preserve">            path: /var/lib/nvidia-docker/volumes/nvidia_driver/384.98</w:t>
      </w:r>
    </w:p>
    <w:p w:rsidR="00D00FB6" w:rsidRDefault="00D00FB6" w:rsidP="000C5232">
      <w:pPr>
        <w:pStyle w:val="HTML"/>
      </w:pPr>
      <w:r>
        <w:t xml:space="preserve">          name: nvidia</w:t>
      </w:r>
    </w:p>
    <w:p w:rsidR="00D00FB6" w:rsidRDefault="00D00FB6" w:rsidP="000C5232">
      <w:pPr>
        <w:pStyle w:val="HTML"/>
      </w:pPr>
    </w:p>
    <w:p w:rsidR="00D00FB6" w:rsidRDefault="00D00FB6" w:rsidP="000C5232">
      <w:pPr>
        <w:pStyle w:val="HTML"/>
      </w:pPr>
      <w:r>
        <w:t>---</w:t>
      </w:r>
    </w:p>
    <w:p w:rsidR="00D00FB6" w:rsidRDefault="00D00FB6" w:rsidP="000C5232">
      <w:pPr>
        <w:pStyle w:val="HTML"/>
      </w:pPr>
      <w:r>
        <w:t>apiVersion: v1</w:t>
      </w:r>
    </w:p>
    <w:p w:rsidR="00D00FB6" w:rsidRDefault="00D00FB6" w:rsidP="000C5232">
      <w:pPr>
        <w:pStyle w:val="HTML"/>
      </w:pPr>
      <w:r>
        <w:t>kind: Service</w:t>
      </w:r>
    </w:p>
    <w:p w:rsidR="00D00FB6" w:rsidRDefault="00D00FB6" w:rsidP="000C5232">
      <w:pPr>
        <w:pStyle w:val="HTML"/>
      </w:pPr>
      <w:r>
        <w:t>metadata:</w:t>
      </w:r>
    </w:p>
    <w:p w:rsidR="00D00FB6" w:rsidRDefault="00D00FB6" w:rsidP="000C5232">
      <w:pPr>
        <w:pStyle w:val="HTML"/>
      </w:pPr>
      <w:r>
        <w:t xml:space="preserve">  name: jupyter-svc</w:t>
      </w:r>
    </w:p>
    <w:p w:rsidR="00D00FB6" w:rsidRDefault="00D00FB6" w:rsidP="000C5232">
      <w:pPr>
        <w:pStyle w:val="HTML"/>
      </w:pPr>
      <w:r>
        <w:t>spec:</w:t>
      </w:r>
    </w:p>
    <w:p w:rsidR="00D00FB6" w:rsidRDefault="00D00FB6" w:rsidP="000C5232">
      <w:pPr>
        <w:pStyle w:val="HTML"/>
      </w:pPr>
      <w:r>
        <w:t xml:space="preserve">  type: NodePort</w:t>
      </w:r>
    </w:p>
    <w:p w:rsidR="00D00FB6" w:rsidRDefault="00D00FB6" w:rsidP="000C5232">
      <w:pPr>
        <w:pStyle w:val="HTML"/>
      </w:pPr>
      <w:r>
        <w:t xml:space="preserve">  ports:</w:t>
      </w:r>
    </w:p>
    <w:p w:rsidR="00D00FB6" w:rsidRDefault="00D00FB6" w:rsidP="000C5232">
      <w:pPr>
        <w:pStyle w:val="HTML"/>
      </w:pPr>
      <w:r>
        <w:t xml:space="preserve">  - port: 8888</w:t>
      </w:r>
    </w:p>
    <w:p w:rsidR="00D00FB6" w:rsidRDefault="00D00FB6" w:rsidP="000C5232">
      <w:pPr>
        <w:pStyle w:val="HTML"/>
      </w:pPr>
      <w:r>
        <w:t xml:space="preserve">    nodePort: 31001</w:t>
      </w:r>
    </w:p>
    <w:p w:rsidR="00D00FB6" w:rsidRDefault="00D00FB6" w:rsidP="000C5232">
      <w:pPr>
        <w:pStyle w:val="HTML"/>
      </w:pPr>
      <w:r>
        <w:t xml:space="preserve">    name: jupyter</w:t>
      </w:r>
    </w:p>
    <w:p w:rsidR="00D00FB6" w:rsidRDefault="00D00FB6" w:rsidP="000C5232">
      <w:pPr>
        <w:pStyle w:val="HTML"/>
      </w:pPr>
      <w:r>
        <w:t xml:space="preserve">  - port: 8080</w:t>
      </w:r>
    </w:p>
    <w:p w:rsidR="00D00FB6" w:rsidRDefault="00D00FB6" w:rsidP="000C5232">
      <w:pPr>
        <w:pStyle w:val="HTML"/>
      </w:pPr>
      <w:r>
        <w:t xml:space="preserve">    nodePort: 31002</w:t>
      </w:r>
    </w:p>
    <w:p w:rsidR="00D00FB6" w:rsidRDefault="00D00FB6" w:rsidP="000C5232">
      <w:pPr>
        <w:pStyle w:val="HTML"/>
      </w:pPr>
      <w:r>
        <w:t xml:space="preserve">    name: ssh</w:t>
      </w:r>
    </w:p>
    <w:p w:rsidR="00D00FB6" w:rsidRDefault="00D00FB6" w:rsidP="000C5232">
      <w:pPr>
        <w:pStyle w:val="HTML"/>
      </w:pPr>
      <w:r>
        <w:t xml:space="preserve">  selector:</w:t>
      </w:r>
    </w:p>
    <w:p w:rsidR="00D00FB6" w:rsidRDefault="00D00FB6" w:rsidP="000C5232">
      <w:pPr>
        <w:pStyle w:val="HTML"/>
      </w:pPr>
      <w:r>
        <w:t xml:space="preserve">    k8s-app: jupyter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Deployment配置：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（</w:t>
      </w:r>
      <w:r w:rsidRPr="00DB2BCD">
        <w:rPr>
          <w:rFonts w:ascii="宋体" w:eastAsia="宋体" w:hAnsi="宋体" w:cs="宋体" w:hint="eastAsia"/>
          <w:sz w:val="24"/>
          <w:szCs w:val="24"/>
        </w:rPr>
        <w:t>1</w:t>
      </w:r>
      <w:r w:rsidRPr="00DB2BCD">
        <w:rPr>
          <w:rFonts w:ascii="宋体" w:eastAsia="宋体" w:hAnsi="宋体" w:cs="宋体"/>
          <w:sz w:val="24"/>
          <w:szCs w:val="24"/>
        </w:rPr>
        <w:t>）alpha.kubernetes.io/nvidia-gpu 指定调用nvidia gpu的数量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（2）</w:t>
      </w:r>
      <w:r w:rsidRPr="00DB2BCD">
        <w:rPr>
          <w:rFonts w:ascii="宋体" w:eastAsia="宋体" w:hAnsi="宋体" w:cs="宋体"/>
          <w:sz w:val="24"/>
          <w:szCs w:val="24"/>
        </w:rPr>
        <w:t>为了能让GPU容器运行起来，需要将Nvidia驱动和CUDA库文件指定到容器中。这里需要使用hostPath，您只需要将hostPath指定到</w:t>
      </w:r>
      <w:r w:rsidRPr="000C5232">
        <w:rPr>
          <w:rFonts w:ascii="宋体" w:eastAsia="宋体" w:hAnsi="宋体" w:cs="宋体"/>
          <w:color w:val="FF0000"/>
          <w:sz w:val="24"/>
          <w:szCs w:val="24"/>
        </w:rPr>
        <w:t>/var/lib/nvidia-docker/volumes/nvidia_driver/384.98</w:t>
      </w:r>
      <w:r w:rsidRPr="00DB2BCD">
        <w:rPr>
          <w:rFonts w:ascii="宋体" w:eastAsia="宋体" w:hAnsi="宋体" w:cs="宋体"/>
          <w:sz w:val="24"/>
          <w:szCs w:val="24"/>
        </w:rPr>
        <w:t>即可，并不需要指定多个bin和lib目录。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创建pod的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</w:t>
      </w:r>
      <w:r w:rsidRPr="00DB2BCD">
        <w:rPr>
          <w:rFonts w:ascii="宋体" w:eastAsia="宋体" w:hAnsi="宋体" w:cs="宋体"/>
          <w:sz w:val="24"/>
          <w:szCs w:val="24"/>
        </w:rPr>
        <w:t xml:space="preserve"> kubectl create -f jupyter.yaml --validate=fal</w:t>
      </w:r>
      <w:r w:rsidRPr="00DB2BCD">
        <w:rPr>
          <w:rFonts w:ascii="宋体" w:eastAsia="宋体" w:hAnsi="宋体" w:cs="宋体" w:hint="eastAsia"/>
          <w:sz w:val="24"/>
          <w:szCs w:val="24"/>
        </w:rPr>
        <w:t>se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</w:t>
      </w:r>
      <w:r w:rsidRPr="00DB2BCD">
        <w:rPr>
          <w:rFonts w:ascii="宋体" w:eastAsia="宋体" w:hAnsi="宋体" w:cs="宋体"/>
          <w:sz w:val="24"/>
          <w:szCs w:val="24"/>
        </w:rPr>
        <w:t xml:space="preserve">kubectl get pod </w:t>
      </w:r>
    </w:p>
    <w:p w:rsidR="00E02735" w:rsidRPr="00ED2C0C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ED2C0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BFEAD4A" wp14:editId="244AD629">
            <wp:extent cx="3762375" cy="9048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在浏览器输入3</w:t>
      </w:r>
      <w:r w:rsidRPr="00DB2BCD">
        <w:rPr>
          <w:rFonts w:ascii="宋体" w:eastAsia="宋体" w:hAnsi="宋体" w:cs="宋体"/>
          <w:sz w:val="24"/>
          <w:szCs w:val="24"/>
        </w:rPr>
        <w:t>1001</w:t>
      </w:r>
      <w:r w:rsidRPr="00DB2BCD">
        <w:rPr>
          <w:rFonts w:ascii="宋体" w:eastAsia="宋体" w:hAnsi="宋体" w:cs="宋体" w:hint="eastAsia"/>
          <w:sz w:val="24"/>
          <w:szCs w:val="24"/>
        </w:rPr>
        <w:t>端口访问jupyter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输入以下内容看是否能使用GPU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from tensorflow.python.client import device_lib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def get_available_devices():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 xml:space="preserve">    local_device_protos = device_lib.list_local_devices()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 xml:space="preserve">    return [x.name for x in local_device_protos]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print(get_available_devices())</w:t>
      </w:r>
    </w:p>
    <w:p w:rsidR="00E02735" w:rsidRPr="00ED2C0C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ED2C0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F01FC6B" wp14:editId="3D97F8C0">
            <wp:extent cx="5274310" cy="268795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或者开启一个terminal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输入nvidia-smi</w:t>
      </w:r>
    </w:p>
    <w:p w:rsidR="00E02735" w:rsidRPr="00ED2C0C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ED2C0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51E9613" wp14:editId="717015B1">
            <wp:extent cx="4972050" cy="30765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1</w:t>
      </w:r>
      <w:r w:rsidRPr="00DB2BCD">
        <w:rPr>
          <w:rFonts w:ascii="宋体" w:eastAsia="宋体" w:hAnsi="宋体" w:cs="宋体"/>
          <w:sz w:val="24"/>
          <w:szCs w:val="24"/>
        </w:rPr>
        <w:t>4</w:t>
      </w:r>
      <w:r w:rsidRPr="00DB2BCD">
        <w:rPr>
          <w:rFonts w:ascii="宋体" w:eastAsia="宋体" w:hAnsi="宋体" w:cs="宋体" w:hint="eastAsia"/>
          <w:sz w:val="24"/>
          <w:szCs w:val="24"/>
        </w:rPr>
        <w:t>、到这里，已经成功配置使用GPU了。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1</w:t>
      </w:r>
      <w:r w:rsidRPr="00DB2BCD">
        <w:rPr>
          <w:rFonts w:ascii="宋体" w:eastAsia="宋体" w:hAnsi="宋体" w:cs="宋体"/>
          <w:sz w:val="24"/>
          <w:szCs w:val="24"/>
        </w:rPr>
        <w:t>5</w:t>
      </w:r>
      <w:r w:rsidRPr="00DB2BCD">
        <w:rPr>
          <w:rFonts w:ascii="宋体" w:eastAsia="宋体" w:hAnsi="宋体" w:cs="宋体" w:hint="eastAsia"/>
          <w:sz w:val="24"/>
          <w:szCs w:val="24"/>
        </w:rPr>
        <w:t>、说一说在这过程中踩过的坑以及解决方法。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先奉上一些可能用到命令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（1）卸载</w:t>
      </w:r>
      <w:r w:rsidRPr="00DB2BCD">
        <w:rPr>
          <w:rFonts w:ascii="宋体" w:eastAsia="宋体" w:hAnsi="宋体" w:cs="宋体"/>
          <w:sz w:val="24"/>
          <w:szCs w:val="24"/>
        </w:rPr>
        <w:t>NVIDIA驱动</w:t>
      </w:r>
      <w:r w:rsidRPr="00DB2BCD">
        <w:rPr>
          <w:rFonts w:ascii="宋体" w:eastAsia="宋体" w:hAnsi="宋体" w:cs="宋体" w:hint="eastAsia"/>
          <w:sz w:val="24"/>
          <w:szCs w:val="24"/>
        </w:rPr>
        <w:t>，前提是安装包还在哈。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</w:t>
      </w:r>
      <w:r w:rsidRPr="00DB2BCD">
        <w:rPr>
          <w:rFonts w:ascii="宋体" w:eastAsia="宋体" w:hAnsi="宋体" w:cs="宋体"/>
          <w:sz w:val="24"/>
          <w:szCs w:val="24"/>
        </w:rPr>
        <w:t>sh NVIDIA-Linux-x86_64-384.98.run --uninstall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（2）卸载nvidia-docker</w:t>
      </w:r>
      <w:r w:rsidRPr="00DB2BCD">
        <w:rPr>
          <w:rFonts w:ascii="宋体" w:eastAsia="宋体" w:hAnsi="宋体" w:cs="宋体"/>
          <w:sz w:val="24"/>
          <w:szCs w:val="24"/>
        </w:rPr>
        <w:t>(</w:t>
      </w:r>
      <w:r w:rsidRPr="00DB2BCD">
        <w:rPr>
          <w:rFonts w:ascii="宋体" w:eastAsia="宋体" w:hAnsi="宋体" w:cs="宋体" w:hint="eastAsia"/>
          <w:sz w:val="24"/>
          <w:szCs w:val="24"/>
        </w:rPr>
        <w:t>这是centos卸载方式</w:t>
      </w:r>
      <w:r w:rsidRPr="00DB2BCD">
        <w:rPr>
          <w:rFonts w:ascii="宋体" w:eastAsia="宋体" w:hAnsi="宋体" w:cs="宋体"/>
          <w:sz w:val="24"/>
          <w:szCs w:val="24"/>
        </w:rPr>
        <w:t>)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#docker volume ls -q -f driver=nvidia-docker | xargs -r -I{} -n1 docker ps -q -a -f volume={} | xargs -r docker rm -f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#sudo yum remove nvidia-docker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（3）查看nvidia-docker状态等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systemctl status nvidia-docker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systemctl start nvidia-docker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systemctl stop nvidia-docker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nvidia-docker volume ls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</w:t>
      </w:r>
      <w:r w:rsidRPr="00DB2BCD">
        <w:rPr>
          <w:rFonts w:ascii="宋体" w:eastAsia="宋体" w:hAnsi="宋体" w:cs="宋体"/>
          <w:sz w:val="24"/>
          <w:szCs w:val="24"/>
        </w:rPr>
        <w:t>4</w:t>
      </w:r>
      <w:r w:rsidRPr="00DB2BCD">
        <w:rPr>
          <w:rFonts w:ascii="宋体" w:eastAsia="宋体" w:hAnsi="宋体" w:cs="宋体" w:hint="eastAsia"/>
          <w:sz w:val="24"/>
          <w:szCs w:val="24"/>
        </w:rPr>
        <w:t>）重命名镜像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</w:t>
      </w:r>
      <w:r w:rsidRPr="00DB2BCD">
        <w:rPr>
          <w:rFonts w:ascii="宋体" w:eastAsia="宋体" w:hAnsi="宋体" w:cs="宋体"/>
          <w:sz w:val="24"/>
          <w:szCs w:val="24"/>
        </w:rPr>
        <w:t>docker tag IMAGEID(镜像id) REPOSITORY:TAG（仓库：标签）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下面是可能出现的问题（我踩过的坑）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（1）</w:t>
      </w:r>
      <w:r w:rsidRPr="00DB2BCD">
        <w:rPr>
          <w:rFonts w:ascii="宋体" w:eastAsia="宋体" w:hAnsi="宋体" w:cs="宋体"/>
          <w:sz w:val="24"/>
          <w:szCs w:val="24"/>
        </w:rPr>
        <w:t>ERROR: The Nouveau kernel driver is currently in use by your system. This driver is incompatible with the NVIDIA driver</w:t>
      </w:r>
      <w:r w:rsidRPr="00DB2BCD">
        <w:rPr>
          <w:rFonts w:ascii="宋体" w:eastAsia="宋体" w:hAnsi="宋体" w:cs="宋体" w:hint="eastAsia"/>
          <w:sz w:val="24"/>
          <w:szCs w:val="24"/>
        </w:rPr>
        <w:t>。说明是</w:t>
      </w:r>
      <w:r w:rsidRPr="00DB2BCD">
        <w:rPr>
          <w:rFonts w:ascii="宋体" w:eastAsia="宋体" w:hAnsi="宋体" w:cs="宋体"/>
          <w:sz w:val="24"/>
          <w:szCs w:val="24"/>
        </w:rPr>
        <w:t>Nouveau</w:t>
      </w:r>
      <w:r w:rsidRPr="00DB2BCD">
        <w:rPr>
          <w:rFonts w:ascii="宋体" w:eastAsia="宋体" w:hAnsi="宋体" w:cs="宋体" w:hint="eastAsia"/>
          <w:sz w:val="24"/>
          <w:szCs w:val="24"/>
        </w:rPr>
        <w:t>没有禁用，请看我上面写的“第8步内容：</w:t>
      </w:r>
      <w:r w:rsidRPr="00DB2BCD">
        <w:rPr>
          <w:rFonts w:ascii="宋体" w:eastAsia="宋体" w:hAnsi="宋体" w:cs="宋体"/>
          <w:sz w:val="24"/>
          <w:szCs w:val="24"/>
        </w:rPr>
        <w:t>禁用nouveau</w:t>
      </w:r>
      <w:r w:rsidRPr="00DB2BCD">
        <w:rPr>
          <w:rFonts w:ascii="宋体" w:eastAsia="宋体" w:hAnsi="宋体" w:cs="宋体" w:hint="eastAsia"/>
          <w:sz w:val="24"/>
          <w:szCs w:val="24"/>
        </w:rPr>
        <w:t>”</w:t>
      </w:r>
    </w:p>
    <w:p w:rsidR="00E02735" w:rsidRPr="00ED2C0C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ED2C0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222C645" wp14:editId="4B1D0F52">
            <wp:extent cx="5274310" cy="9817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ED2C0C" w:rsidRDefault="00E02735" w:rsidP="00ED2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ED2C0C">
        <w:rPr>
          <w:rFonts w:ascii="宋体" w:eastAsia="宋体" w:hAnsi="宋体" w:cs="宋体" w:hint="eastAsia"/>
          <w:sz w:val="24"/>
          <w:szCs w:val="24"/>
        </w:rPr>
        <w:t>（2）</w:t>
      </w:r>
      <w:r w:rsidRPr="00ED2C0C">
        <w:rPr>
          <w:rFonts w:ascii="宋体" w:eastAsia="宋体" w:hAnsi="宋体" w:cs="宋体"/>
          <w:sz w:val="24"/>
          <w:szCs w:val="24"/>
        </w:rPr>
        <w:t>ERROR: You appear to be running an X server; please exit X before installing.</w:t>
      </w:r>
      <w:r w:rsidRPr="00ED2C0C">
        <w:rPr>
          <w:rFonts w:ascii="宋体" w:eastAsia="宋体" w:hAnsi="宋体" w:cs="宋体" w:hint="eastAsia"/>
          <w:sz w:val="24"/>
          <w:szCs w:val="24"/>
        </w:rPr>
        <w:t>是因为没有关闭X</w:t>
      </w:r>
      <w:r w:rsidRPr="00ED2C0C">
        <w:rPr>
          <w:rFonts w:ascii="宋体" w:eastAsia="宋体" w:hAnsi="宋体" w:cs="宋体"/>
          <w:sz w:val="24"/>
          <w:szCs w:val="24"/>
        </w:rPr>
        <w:t xml:space="preserve"> </w:t>
      </w:r>
      <w:r w:rsidRPr="00ED2C0C">
        <w:rPr>
          <w:rFonts w:ascii="宋体" w:eastAsia="宋体" w:hAnsi="宋体" w:cs="宋体" w:hint="eastAsia"/>
          <w:sz w:val="24"/>
          <w:szCs w:val="24"/>
        </w:rPr>
        <w:t>server，输入</w:t>
      </w:r>
      <w:r w:rsidRPr="00ED2C0C">
        <w:rPr>
          <w:rFonts w:ascii="宋体" w:eastAsia="宋体" w:hAnsi="宋体" w:cs="宋体"/>
          <w:sz w:val="24"/>
          <w:szCs w:val="24"/>
        </w:rPr>
        <w:t>init 3</w:t>
      </w:r>
      <w:r w:rsidRPr="00ED2C0C">
        <w:rPr>
          <w:rFonts w:ascii="宋体" w:eastAsia="宋体" w:hAnsi="宋体" w:cs="宋体" w:hint="eastAsia"/>
          <w:sz w:val="24"/>
          <w:szCs w:val="24"/>
        </w:rPr>
        <w:t>。</w:t>
      </w:r>
    </w:p>
    <w:p w:rsidR="00E02735" w:rsidRDefault="00E02735" w:rsidP="00455866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34E196DB" wp14:editId="4D650FC6">
            <wp:extent cx="5267325" cy="828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（3）</w:t>
      </w:r>
      <w:r w:rsidRPr="00DB2BCD">
        <w:rPr>
          <w:rFonts w:ascii="宋体" w:eastAsia="宋体" w:hAnsi="宋体" w:cs="宋体"/>
          <w:sz w:val="24"/>
          <w:szCs w:val="24"/>
        </w:rPr>
        <w:t>The driver installation is unable to locate the kernel source. Please make sure that the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 kernel source packages are installed and set up correctly.  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If you know that the kernel source packages are installed and set up correctly, you may pass the location of thekernelsource with the '--kernel-source-path' flag. 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解决方法都是安装下面这两个，这也就为什么最好先安装cuda先。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</w:t>
      </w:r>
      <w:r w:rsidRPr="00DB2BCD">
        <w:rPr>
          <w:rFonts w:ascii="宋体" w:eastAsia="宋体" w:hAnsi="宋体" w:cs="宋体"/>
          <w:sz w:val="24"/>
          <w:szCs w:val="24"/>
        </w:rPr>
        <w:t>sudo yum install epel-release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#</w:t>
      </w:r>
      <w:r w:rsidRPr="00DB2BCD">
        <w:rPr>
          <w:rFonts w:ascii="宋体" w:eastAsia="宋体" w:hAnsi="宋体" w:cs="宋体"/>
          <w:sz w:val="24"/>
          <w:szCs w:val="24"/>
        </w:rPr>
        <w:t>sudo yum install --enablerepo=epel dkms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（4）</w:t>
      </w:r>
      <w:r w:rsidRPr="00DB2BCD">
        <w:rPr>
          <w:rFonts w:ascii="宋体" w:eastAsia="宋体" w:hAnsi="宋体" w:cs="宋体"/>
          <w:sz w:val="24"/>
          <w:szCs w:val="24"/>
        </w:rPr>
        <w:t>ERROR: Unable to load the 'nvidia-drm' kernel module.</w:t>
      </w:r>
    </w:p>
    <w:p w:rsidR="00E02735" w:rsidRDefault="00E02735" w:rsidP="004C4031">
      <w:pPr>
        <w:spacing w:line="240" w:lineRule="atLeast"/>
      </w:pPr>
      <w:r>
        <w:rPr>
          <w:noProof/>
        </w:rPr>
        <w:drawing>
          <wp:inline distT="0" distB="0" distL="0" distR="0" wp14:anchorId="314A6036" wp14:editId="67A37C6A">
            <wp:extent cx="5274310" cy="59817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解决方法：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关闭BIOS中的UEFI，也就是最前面说的第一步。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（5）装完nvidia后输入nvidia-smi，出现下面这个：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sz w:val="24"/>
          <w:szCs w:val="24"/>
        </w:rPr>
        <w:t>NVIDIA-SMI has failed because it couldn’t communicate with the NVIDIA driver. Make sure that the latest NVIDIA driver is installed and running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解决办法：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出现这个问题说明nvidia没装好，缺少东西，解决就是安装nvidia驱动前确保UEFI关了，还有明确</w:t>
      </w:r>
      <w:r w:rsidRPr="00DB2BCD">
        <w:rPr>
          <w:rFonts w:ascii="宋体" w:eastAsia="宋体" w:hAnsi="宋体" w:cs="宋体"/>
          <w:sz w:val="24"/>
          <w:szCs w:val="24"/>
        </w:rPr>
        <w:t> dkms</w:t>
      </w:r>
      <w:r w:rsidRPr="00DB2BCD">
        <w:rPr>
          <w:rFonts w:ascii="宋体" w:eastAsia="宋体" w:hAnsi="宋体" w:cs="宋体" w:hint="eastAsia"/>
          <w:sz w:val="24"/>
          <w:szCs w:val="24"/>
        </w:rPr>
        <w:t>等是否安装了，往文章上面看看哪些没做的。要么就是安装的</w:t>
      </w:r>
      <w:r w:rsidRPr="00DB2BCD">
        <w:rPr>
          <w:rFonts w:ascii="宋体" w:eastAsia="宋体" w:hAnsi="宋体" w:cs="宋体"/>
          <w:sz w:val="24"/>
          <w:szCs w:val="24"/>
        </w:rPr>
        <w:t>kernel-devel</w:t>
      </w:r>
      <w:r w:rsidRPr="00DB2BCD">
        <w:rPr>
          <w:rFonts w:ascii="宋体" w:eastAsia="宋体" w:hAnsi="宋体" w:cs="宋体" w:hint="eastAsia"/>
          <w:sz w:val="24"/>
          <w:szCs w:val="24"/>
        </w:rPr>
        <w:t>版本不一样，需要yum</w:t>
      </w:r>
      <w:r w:rsidRPr="00DB2BCD">
        <w:rPr>
          <w:rFonts w:ascii="宋体" w:eastAsia="宋体" w:hAnsi="宋体" w:cs="宋体"/>
          <w:sz w:val="24"/>
          <w:szCs w:val="24"/>
        </w:rPr>
        <w:t xml:space="preserve"> -y update,</w:t>
      </w:r>
      <w:r w:rsidRPr="00DB2BCD">
        <w:rPr>
          <w:rFonts w:ascii="宋体" w:eastAsia="宋体" w:hAnsi="宋体" w:cs="宋体" w:hint="eastAsia"/>
          <w:sz w:val="24"/>
          <w:szCs w:val="24"/>
        </w:rPr>
        <w:t>记得重启电脑。</w:t>
      </w:r>
    </w:p>
    <w:p w:rsidR="00E02735" w:rsidRPr="000C5232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  <w:sz w:val="24"/>
          <w:szCs w:val="24"/>
        </w:rPr>
      </w:pPr>
      <w:r w:rsidRPr="000C5232">
        <w:rPr>
          <w:rFonts w:ascii="宋体" w:eastAsia="宋体" w:hAnsi="宋体" w:cs="宋体" w:hint="eastAsia"/>
          <w:color w:val="FF0000"/>
          <w:sz w:val="24"/>
          <w:szCs w:val="24"/>
        </w:rPr>
        <w:t>（6）</w:t>
      </w:r>
      <w:r w:rsidRPr="000C5232">
        <w:rPr>
          <w:rFonts w:ascii="宋体" w:eastAsia="宋体" w:hAnsi="宋体" w:cs="宋体"/>
          <w:color w:val="FF0000"/>
          <w:sz w:val="24"/>
          <w:szCs w:val="24"/>
        </w:rPr>
        <w:t>kubectl get node minion-1 -o yaml</w:t>
      </w:r>
      <w:r w:rsidRPr="000C5232">
        <w:rPr>
          <w:rFonts w:ascii="宋体" w:eastAsia="宋体" w:hAnsi="宋体" w:cs="宋体" w:hint="eastAsia"/>
          <w:color w:val="FF0000"/>
          <w:sz w:val="24"/>
          <w:szCs w:val="24"/>
        </w:rPr>
        <w:t>显示</w:t>
      </w:r>
    </w:p>
    <w:p w:rsidR="00E02735" w:rsidRPr="000C5232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  <w:sz w:val="24"/>
          <w:szCs w:val="24"/>
        </w:rPr>
      </w:pPr>
      <w:r w:rsidRPr="000C5232">
        <w:rPr>
          <w:rFonts w:ascii="宋体" w:eastAsia="宋体" w:hAnsi="宋体" w:cs="宋体"/>
          <w:color w:val="FF0000"/>
          <w:sz w:val="24"/>
          <w:szCs w:val="24"/>
        </w:rPr>
        <w:t>alpha.kubernetes.io/nvidia-gpu: "0"</w:t>
      </w:r>
      <w:r w:rsidRPr="000C5232">
        <w:rPr>
          <w:rFonts w:ascii="宋体" w:eastAsia="宋体" w:hAnsi="宋体" w:cs="宋体" w:hint="eastAsia"/>
          <w:color w:val="FF0000"/>
          <w:sz w:val="24"/>
          <w:szCs w:val="24"/>
        </w:rPr>
        <w:t>或者直接没有显示</w:t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F4C5004" wp14:editId="3DA67967">
            <wp:extent cx="4200525" cy="15525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5" w:rsidRPr="00DB2BCD" w:rsidRDefault="00E02735" w:rsidP="00DB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DB2BCD">
        <w:rPr>
          <w:rFonts w:ascii="宋体" w:eastAsia="宋体" w:hAnsi="宋体" w:cs="宋体" w:hint="eastAsia"/>
          <w:sz w:val="24"/>
          <w:szCs w:val="24"/>
        </w:rPr>
        <w:t>说明驱动、nvidia-docker没装好，如果都装好了，用</w:t>
      </w:r>
      <w:r w:rsidRPr="00DB2BCD">
        <w:rPr>
          <w:rFonts w:ascii="宋体" w:eastAsia="宋体" w:hAnsi="宋体" w:cs="宋体"/>
          <w:sz w:val="24"/>
          <w:szCs w:val="24"/>
        </w:rPr>
        <w:t>nvidia-docker run</w:t>
      </w:r>
      <w:r w:rsidRPr="00DB2BCD">
        <w:rPr>
          <w:rFonts w:ascii="宋体" w:eastAsia="宋体" w:hAnsi="宋体" w:cs="宋体" w:hint="eastAsia"/>
          <w:sz w:val="24"/>
          <w:szCs w:val="24"/>
        </w:rPr>
        <w:t>能跑容器，说明是</w:t>
      </w:r>
      <w:r w:rsidRPr="00DB2BCD">
        <w:t>kube-apiserver, kube-controller-manager, kube-scheduler, kubelet</w:t>
      </w:r>
      <w:r w:rsidRPr="00DB2BCD">
        <w:t>这些启动参数没配好</w:t>
      </w:r>
      <w:r w:rsidRPr="00DB2BCD">
        <w:rPr>
          <w:rFonts w:hint="eastAsia"/>
        </w:rPr>
        <w:t>，尤其是</w:t>
      </w:r>
      <w:r w:rsidRPr="00DB2BCD">
        <w:rPr>
          <w:rFonts w:hint="eastAsia"/>
        </w:rPr>
        <w:t>gpu</w:t>
      </w:r>
      <w:r w:rsidRPr="00DB2BCD">
        <w:rPr>
          <w:rFonts w:hint="eastAsia"/>
        </w:rPr>
        <w:t>显示是</w:t>
      </w:r>
      <w:r w:rsidRPr="00DB2BCD">
        <w:rPr>
          <w:rFonts w:hint="eastAsia"/>
        </w:rPr>
        <w:t>0</w:t>
      </w:r>
      <w:r w:rsidRPr="00DB2BCD">
        <w:rPr>
          <w:rFonts w:hint="eastAsia"/>
        </w:rPr>
        <w:t>的这种情况，非常有可能就是</w:t>
      </w:r>
      <w:r w:rsidRPr="00DB2BCD">
        <w:rPr>
          <w:rFonts w:hint="eastAsia"/>
        </w:rPr>
        <w:t>kubelet</w:t>
      </w:r>
      <w:r w:rsidRPr="00DB2BCD">
        <w:rPr>
          <w:rFonts w:hint="eastAsia"/>
        </w:rPr>
        <w:t>等启动参数没有配好，记得</w:t>
      </w:r>
      <w:r w:rsidRPr="00DB2BCD">
        <w:rPr>
          <w:rFonts w:hint="eastAsia"/>
        </w:rPr>
        <w:t>master</w:t>
      </w:r>
      <w:r w:rsidRPr="00DB2BCD">
        <w:rPr>
          <w:rFonts w:hint="eastAsia"/>
        </w:rPr>
        <w:t>和</w:t>
      </w:r>
      <w:r w:rsidRPr="00DB2BCD">
        <w:rPr>
          <w:rFonts w:hint="eastAsia"/>
        </w:rPr>
        <w:t>node</w:t>
      </w:r>
      <w:r w:rsidRPr="00DB2BCD">
        <w:rPr>
          <w:rFonts w:hint="eastAsia"/>
        </w:rPr>
        <w:t>上都要配，我就是在这费了好多时间。忘文章上面看看第</w:t>
      </w:r>
      <w:r w:rsidRPr="00DB2BCD">
        <w:rPr>
          <w:rFonts w:hint="eastAsia"/>
        </w:rPr>
        <w:t>1</w:t>
      </w:r>
      <w:r w:rsidRPr="00DB2BCD">
        <w:t>1</w:t>
      </w:r>
      <w:r w:rsidRPr="00DB2BCD">
        <w:t>和</w:t>
      </w:r>
      <w:r w:rsidRPr="00DB2BCD">
        <w:rPr>
          <w:rFonts w:hint="eastAsia"/>
        </w:rPr>
        <w:t>1</w:t>
      </w:r>
      <w:r w:rsidRPr="00DB2BCD">
        <w:t>2</w:t>
      </w:r>
      <w:r w:rsidRPr="00DB2BCD">
        <w:rPr>
          <w:rFonts w:hint="eastAsia"/>
        </w:rPr>
        <w:t>步是如何做的。</w:t>
      </w:r>
    </w:p>
    <w:p w:rsidR="00E02735" w:rsidRPr="00B13FD8" w:rsidRDefault="00E02735" w:rsidP="003C57DB">
      <w:pPr>
        <w:rPr>
          <w:rFonts w:ascii="宋体" w:eastAsia="宋体" w:hAnsi="宋体" w:cs="宋体"/>
          <w:b/>
          <w:sz w:val="28"/>
          <w:szCs w:val="24"/>
        </w:rPr>
      </w:pPr>
      <w:r w:rsidRPr="00B13FD8">
        <w:rPr>
          <w:rFonts w:ascii="宋体" w:eastAsia="宋体" w:hAnsi="宋体" w:cs="宋体" w:hint="eastAsia"/>
          <w:b/>
          <w:sz w:val="28"/>
          <w:szCs w:val="24"/>
        </w:rPr>
        <w:t>1</w:t>
      </w:r>
      <w:r w:rsidRPr="00B13FD8">
        <w:rPr>
          <w:rFonts w:ascii="宋体" w:eastAsia="宋体" w:hAnsi="宋体" w:cs="宋体"/>
          <w:b/>
          <w:sz w:val="28"/>
          <w:szCs w:val="24"/>
        </w:rPr>
        <w:t>6</w:t>
      </w:r>
      <w:r w:rsidRPr="00B13FD8">
        <w:rPr>
          <w:rFonts w:ascii="宋体" w:eastAsia="宋体" w:hAnsi="宋体" w:cs="宋体" w:hint="eastAsia"/>
          <w:b/>
          <w:sz w:val="28"/>
          <w:szCs w:val="24"/>
        </w:rPr>
        <w:t>、在这分享几位大神的博客链接，感谢大神们无私的分享和教导。</w:t>
      </w:r>
    </w:p>
    <w:p w:rsidR="00E02735" w:rsidRPr="00061221" w:rsidRDefault="00E02735" w:rsidP="00061221">
      <w:pPr>
        <w:rPr>
          <w:rFonts w:ascii="宋体" w:eastAsia="宋体" w:hAnsi="宋体" w:cs="宋体"/>
          <w:sz w:val="24"/>
          <w:szCs w:val="24"/>
        </w:rPr>
      </w:pPr>
      <w:r w:rsidRPr="00061221">
        <w:rPr>
          <w:rFonts w:ascii="宋体" w:eastAsia="宋体" w:hAnsi="宋体" w:cs="宋体" w:hint="eastAsia"/>
          <w:sz w:val="24"/>
          <w:szCs w:val="24"/>
        </w:rPr>
        <w:t>（1）、西电涛哥的博客</w:t>
      </w:r>
      <w:r>
        <w:rPr>
          <w:rFonts w:ascii="宋体" w:eastAsia="宋体" w:hAnsi="宋体" w:cs="宋体" w:hint="eastAsia"/>
          <w:sz w:val="24"/>
          <w:szCs w:val="24"/>
        </w:rPr>
        <w:t>：</w:t>
      </w:r>
      <w:r w:rsidRPr="00D637AD">
        <w:rPr>
          <w:rFonts w:ascii="宋体" w:eastAsia="宋体" w:hAnsi="宋体" w:cs="宋体"/>
          <w:sz w:val="24"/>
          <w:szCs w:val="24"/>
        </w:rPr>
        <w:t>如何在Kubernetes集群中利用GPU进行AI训练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E02735" w:rsidRPr="00061221" w:rsidRDefault="00290F07" w:rsidP="00061221">
      <w:pPr>
        <w:rPr>
          <w:rFonts w:ascii="宋体" w:eastAsia="宋体" w:hAnsi="宋体" w:cs="宋体"/>
          <w:sz w:val="24"/>
          <w:szCs w:val="24"/>
        </w:rPr>
      </w:pPr>
      <w:hyperlink r:id="rId51" w:history="1">
        <w:r w:rsidR="00E02735" w:rsidRPr="00061221">
          <w:rPr>
            <w:rFonts w:ascii="宋体" w:eastAsia="宋体" w:hAnsi="宋体" w:cs="宋体"/>
            <w:sz w:val="24"/>
            <w:szCs w:val="24"/>
          </w:rPr>
          <w:t>https://my.oschina.net/jxcdwangtao/blog/1574199</w:t>
        </w:r>
      </w:hyperlink>
    </w:p>
    <w:p w:rsidR="00E02735" w:rsidRPr="00061221" w:rsidRDefault="00E02735" w:rsidP="00061221">
      <w:pPr>
        <w:rPr>
          <w:rFonts w:ascii="宋体" w:eastAsia="宋体" w:hAnsi="宋体" w:cs="宋体"/>
          <w:sz w:val="24"/>
          <w:szCs w:val="24"/>
        </w:rPr>
      </w:pPr>
      <w:r w:rsidRPr="00061221">
        <w:rPr>
          <w:rFonts w:ascii="宋体" w:eastAsia="宋体" w:hAnsi="宋体" w:cs="宋体" w:hint="eastAsia"/>
          <w:sz w:val="24"/>
          <w:szCs w:val="24"/>
        </w:rPr>
        <w:t>（2）、kubernetes官网使用指南</w:t>
      </w:r>
    </w:p>
    <w:p w:rsidR="00E02735" w:rsidRPr="00061221" w:rsidRDefault="00290F07" w:rsidP="00061221">
      <w:pPr>
        <w:rPr>
          <w:rFonts w:ascii="宋体" w:eastAsia="宋体" w:hAnsi="宋体" w:cs="宋体"/>
          <w:sz w:val="24"/>
          <w:szCs w:val="24"/>
        </w:rPr>
      </w:pPr>
      <w:hyperlink r:id="rId52" w:history="1">
        <w:r w:rsidR="00E02735" w:rsidRPr="00061221">
          <w:rPr>
            <w:rFonts w:ascii="宋体" w:eastAsia="宋体" w:hAnsi="宋体" w:cs="宋体"/>
            <w:sz w:val="24"/>
            <w:szCs w:val="24"/>
          </w:rPr>
          <w:t>https://zhuanlan.zhihu.com/p/27376696</w:t>
        </w:r>
      </w:hyperlink>
    </w:p>
    <w:p w:rsidR="00E02735" w:rsidRPr="00061221" w:rsidRDefault="00E02735" w:rsidP="00061221">
      <w:pPr>
        <w:rPr>
          <w:rFonts w:ascii="宋体" w:eastAsia="宋体" w:hAnsi="宋体" w:cs="宋体"/>
          <w:sz w:val="24"/>
          <w:szCs w:val="24"/>
        </w:rPr>
      </w:pPr>
      <w:r w:rsidRPr="00061221">
        <w:rPr>
          <w:rFonts w:ascii="宋体" w:eastAsia="宋体" w:hAnsi="宋体" w:cs="宋体" w:hint="eastAsia"/>
          <w:sz w:val="24"/>
          <w:szCs w:val="24"/>
        </w:rPr>
        <w:t>（3）、nvidia-docker以及挂载路径的一些解析</w:t>
      </w:r>
    </w:p>
    <w:p w:rsidR="00E02735" w:rsidRPr="00061221" w:rsidRDefault="00290F07" w:rsidP="00061221">
      <w:pPr>
        <w:rPr>
          <w:rFonts w:ascii="宋体" w:eastAsia="宋体" w:hAnsi="宋体" w:cs="宋体"/>
          <w:sz w:val="24"/>
          <w:szCs w:val="24"/>
        </w:rPr>
      </w:pPr>
      <w:hyperlink r:id="rId53" w:history="1">
        <w:r w:rsidR="00E02735" w:rsidRPr="00061221">
          <w:rPr>
            <w:rFonts w:ascii="宋体" w:eastAsia="宋体" w:hAnsi="宋体" w:cs="宋体"/>
            <w:sz w:val="24"/>
            <w:szCs w:val="24"/>
          </w:rPr>
          <w:t>http://blog.csdn.net/qq_35254726/article/details/60326433</w:t>
        </w:r>
      </w:hyperlink>
    </w:p>
    <w:p w:rsidR="00E02735" w:rsidRPr="00061221" w:rsidRDefault="00E02735" w:rsidP="00061221">
      <w:pPr>
        <w:rPr>
          <w:rFonts w:ascii="宋体" w:eastAsia="宋体" w:hAnsi="宋体" w:cs="宋体"/>
          <w:sz w:val="24"/>
          <w:szCs w:val="24"/>
        </w:rPr>
      </w:pPr>
      <w:r w:rsidRPr="00061221">
        <w:rPr>
          <w:rFonts w:ascii="宋体" w:eastAsia="宋体" w:hAnsi="宋体" w:cs="宋体" w:hint="eastAsia"/>
          <w:sz w:val="24"/>
          <w:szCs w:val="24"/>
        </w:rPr>
        <w:t>（4）、cento7</w:t>
      </w:r>
      <w:r w:rsidRPr="00061221">
        <w:rPr>
          <w:rFonts w:ascii="宋体" w:eastAsia="宋体" w:hAnsi="宋体" w:cs="宋体"/>
          <w:sz w:val="24"/>
          <w:szCs w:val="24"/>
        </w:rPr>
        <w:t xml:space="preserve"> </w:t>
      </w:r>
      <w:r w:rsidRPr="00061221">
        <w:rPr>
          <w:rFonts w:ascii="宋体" w:eastAsia="宋体" w:hAnsi="宋体" w:cs="宋体" w:hint="eastAsia"/>
          <w:sz w:val="24"/>
          <w:szCs w:val="24"/>
        </w:rPr>
        <w:t>安装GPU版TensorFlow教程</w:t>
      </w:r>
    </w:p>
    <w:p w:rsidR="00E02735" w:rsidRPr="00061221" w:rsidRDefault="00290F07" w:rsidP="00061221">
      <w:pPr>
        <w:rPr>
          <w:rFonts w:ascii="宋体" w:eastAsia="宋体" w:hAnsi="宋体" w:cs="宋体"/>
          <w:sz w:val="24"/>
          <w:szCs w:val="24"/>
        </w:rPr>
      </w:pPr>
      <w:hyperlink r:id="rId54" w:history="1">
        <w:r w:rsidR="00E02735" w:rsidRPr="00061221">
          <w:rPr>
            <w:rFonts w:ascii="宋体" w:eastAsia="宋体" w:hAnsi="宋体" w:cs="宋体"/>
            <w:sz w:val="24"/>
            <w:szCs w:val="24"/>
          </w:rPr>
          <w:t>http://blog.csdn.net/j790675692/article/details/78133551</w:t>
        </w:r>
      </w:hyperlink>
    </w:p>
    <w:p w:rsidR="00E02735" w:rsidRPr="00061221" w:rsidRDefault="00E02735" w:rsidP="00061221">
      <w:pPr>
        <w:rPr>
          <w:rFonts w:ascii="宋体" w:eastAsia="宋体" w:hAnsi="宋体" w:cs="宋体"/>
          <w:sz w:val="24"/>
          <w:szCs w:val="24"/>
        </w:rPr>
      </w:pPr>
      <w:r w:rsidRPr="00061221">
        <w:rPr>
          <w:rFonts w:ascii="宋体" w:eastAsia="宋体" w:hAnsi="宋体" w:cs="宋体" w:hint="eastAsia"/>
          <w:sz w:val="24"/>
          <w:szCs w:val="24"/>
        </w:rPr>
        <w:t>（5）、</w:t>
      </w:r>
      <w:r w:rsidRPr="00061221">
        <w:rPr>
          <w:rFonts w:ascii="宋体" w:eastAsia="宋体" w:hAnsi="宋体" w:cs="宋体"/>
          <w:sz w:val="24"/>
          <w:szCs w:val="24"/>
        </w:rPr>
        <w:t>在CentOS7上安装NVIDIA CUDA 并在docker中使用CUDA</w:t>
      </w:r>
    </w:p>
    <w:p w:rsidR="00E02735" w:rsidRPr="00061221" w:rsidRDefault="00290F07" w:rsidP="00061221">
      <w:pPr>
        <w:rPr>
          <w:rFonts w:ascii="宋体" w:eastAsia="宋体" w:hAnsi="宋体" w:cs="宋体"/>
          <w:sz w:val="24"/>
          <w:szCs w:val="24"/>
        </w:rPr>
      </w:pPr>
      <w:hyperlink r:id="rId55" w:history="1">
        <w:r w:rsidR="00E02735" w:rsidRPr="00061221">
          <w:rPr>
            <w:rFonts w:ascii="宋体" w:eastAsia="宋体" w:hAnsi="宋体" w:cs="宋体"/>
            <w:sz w:val="24"/>
            <w:szCs w:val="24"/>
          </w:rPr>
          <w:t>http://blog.csdn.net/itaacy/article/details/72628792?utm_source=itdadao&amp;utm_medium=referral</w:t>
        </w:r>
      </w:hyperlink>
    </w:p>
    <w:p w:rsidR="00E02735" w:rsidRPr="00061221" w:rsidRDefault="00E02735" w:rsidP="00061221">
      <w:pPr>
        <w:rPr>
          <w:rFonts w:ascii="宋体" w:eastAsia="宋体" w:hAnsi="宋体" w:cs="宋体"/>
          <w:sz w:val="24"/>
          <w:szCs w:val="24"/>
        </w:rPr>
      </w:pPr>
      <w:r w:rsidRPr="00061221">
        <w:rPr>
          <w:rFonts w:ascii="宋体" w:eastAsia="宋体" w:hAnsi="宋体" w:cs="宋体" w:hint="eastAsia"/>
          <w:sz w:val="24"/>
          <w:szCs w:val="24"/>
        </w:rPr>
        <w:t>(</w:t>
      </w:r>
      <w:r w:rsidRPr="00061221">
        <w:rPr>
          <w:rFonts w:ascii="宋体" w:eastAsia="宋体" w:hAnsi="宋体" w:cs="宋体"/>
          <w:sz w:val="24"/>
          <w:szCs w:val="24"/>
        </w:rPr>
        <w:t>6)</w:t>
      </w:r>
      <w:r w:rsidRPr="00061221">
        <w:rPr>
          <w:rFonts w:ascii="宋体" w:eastAsia="宋体" w:hAnsi="宋体" w:cs="宋体" w:hint="eastAsia"/>
          <w:sz w:val="24"/>
          <w:szCs w:val="24"/>
        </w:rPr>
        <w:t>、阿里云部署集群GPU</w:t>
      </w:r>
    </w:p>
    <w:p w:rsidR="00E02735" w:rsidRPr="00061221" w:rsidRDefault="00290F07" w:rsidP="00061221">
      <w:pPr>
        <w:rPr>
          <w:rFonts w:ascii="宋体" w:eastAsia="宋体" w:hAnsi="宋体" w:cs="宋体"/>
          <w:sz w:val="24"/>
          <w:szCs w:val="24"/>
        </w:rPr>
      </w:pPr>
      <w:hyperlink r:id="rId56" w:history="1">
        <w:r w:rsidR="00E02735" w:rsidRPr="00061221">
          <w:rPr>
            <w:rFonts w:ascii="宋体" w:eastAsia="宋体" w:hAnsi="宋体" w:cs="宋体"/>
            <w:sz w:val="24"/>
            <w:szCs w:val="24"/>
          </w:rPr>
          <w:t>https://yq.aliyun.com/articles/203865</w:t>
        </w:r>
      </w:hyperlink>
    </w:p>
    <w:p w:rsidR="00E02735" w:rsidRPr="00061221" w:rsidRDefault="00E02735" w:rsidP="00061221">
      <w:pPr>
        <w:rPr>
          <w:rFonts w:ascii="宋体" w:eastAsia="宋体" w:hAnsi="宋体" w:cs="宋体"/>
          <w:sz w:val="24"/>
          <w:szCs w:val="24"/>
        </w:rPr>
      </w:pPr>
      <w:r w:rsidRPr="00061221">
        <w:rPr>
          <w:rFonts w:ascii="宋体" w:eastAsia="宋体" w:hAnsi="宋体" w:cs="宋体" w:hint="eastAsia"/>
          <w:sz w:val="24"/>
          <w:szCs w:val="24"/>
        </w:rPr>
        <w:t>(</w:t>
      </w:r>
      <w:r w:rsidRPr="00061221">
        <w:rPr>
          <w:rFonts w:ascii="宋体" w:eastAsia="宋体" w:hAnsi="宋体" w:cs="宋体"/>
          <w:sz w:val="24"/>
          <w:szCs w:val="24"/>
        </w:rPr>
        <w:t>7)</w:t>
      </w:r>
      <w:r>
        <w:rPr>
          <w:rFonts w:ascii="宋体" w:eastAsia="宋体" w:hAnsi="宋体" w:cs="宋体" w:hint="eastAsia"/>
          <w:sz w:val="24"/>
          <w:szCs w:val="24"/>
        </w:rPr>
        <w:t>、</w:t>
      </w:r>
      <w:r w:rsidRPr="00061221">
        <w:rPr>
          <w:rFonts w:ascii="宋体" w:eastAsia="宋体" w:hAnsi="宋体" w:cs="宋体"/>
          <w:sz w:val="24"/>
          <w:szCs w:val="24"/>
        </w:rPr>
        <w:t>centos7</w:t>
      </w:r>
      <w:r w:rsidRPr="00061221">
        <w:rPr>
          <w:rFonts w:ascii="宋体" w:eastAsia="宋体" w:hAnsi="宋体" w:cs="宋体" w:hint="eastAsia"/>
          <w:sz w:val="24"/>
          <w:szCs w:val="24"/>
        </w:rPr>
        <w:t>.</w:t>
      </w:r>
      <w:r w:rsidRPr="00061221">
        <w:rPr>
          <w:rFonts w:ascii="宋体" w:eastAsia="宋体" w:hAnsi="宋体" w:cs="宋体"/>
          <w:sz w:val="24"/>
          <w:szCs w:val="24"/>
        </w:rPr>
        <w:t>3</w:t>
      </w:r>
      <w:r w:rsidRPr="00061221">
        <w:rPr>
          <w:rFonts w:ascii="宋体" w:eastAsia="宋体" w:hAnsi="宋体" w:cs="宋体" w:hint="eastAsia"/>
          <w:sz w:val="24"/>
          <w:szCs w:val="24"/>
        </w:rPr>
        <w:t>安装nvidia驱动、cuda、cudnn</w:t>
      </w:r>
    </w:p>
    <w:p w:rsidR="00E02735" w:rsidRPr="00D637AD" w:rsidRDefault="00290F07" w:rsidP="00D637AD">
      <w:pPr>
        <w:rPr>
          <w:rFonts w:ascii="宋体" w:eastAsia="宋体" w:hAnsi="宋体" w:cs="宋体"/>
          <w:sz w:val="24"/>
          <w:szCs w:val="24"/>
        </w:rPr>
      </w:pPr>
      <w:hyperlink r:id="rId57" w:history="1">
        <w:r w:rsidR="00E02735" w:rsidRPr="00061221">
          <w:rPr>
            <w:rFonts w:ascii="宋体" w:eastAsia="宋体" w:hAnsi="宋体" w:cs="宋体"/>
            <w:sz w:val="24"/>
            <w:szCs w:val="24"/>
          </w:rPr>
          <w:t>https://www.cnblogs.com/mar-q/p/7482720.html</w:t>
        </w:r>
      </w:hyperlink>
    </w:p>
    <w:sectPr w:rsidR="00E02735" w:rsidRPr="00D637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F07" w:rsidRDefault="00290F07" w:rsidP="007317F4">
      <w:pPr>
        <w:spacing w:after="0"/>
      </w:pPr>
      <w:r>
        <w:separator/>
      </w:r>
    </w:p>
  </w:endnote>
  <w:endnote w:type="continuationSeparator" w:id="0">
    <w:p w:rsidR="00290F07" w:rsidRDefault="00290F07" w:rsidP="007317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F07" w:rsidRDefault="00290F07" w:rsidP="007317F4">
      <w:pPr>
        <w:spacing w:after="0"/>
      </w:pPr>
      <w:r>
        <w:separator/>
      </w:r>
    </w:p>
  </w:footnote>
  <w:footnote w:type="continuationSeparator" w:id="0">
    <w:p w:rsidR="00290F07" w:rsidRDefault="00290F07" w:rsidP="007317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E02735"/>
    <w:rsid w:val="00035214"/>
    <w:rsid w:val="000C5232"/>
    <w:rsid w:val="00290F07"/>
    <w:rsid w:val="007317F4"/>
    <w:rsid w:val="00890F66"/>
    <w:rsid w:val="009D787E"/>
    <w:rsid w:val="00B63B42"/>
    <w:rsid w:val="00B90355"/>
    <w:rsid w:val="00D00FB6"/>
    <w:rsid w:val="00DB2BCD"/>
    <w:rsid w:val="00E02735"/>
    <w:rsid w:val="00ED2C0C"/>
    <w:rsid w:val="00F4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1FFDC7-A229-466C-980C-523408F9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uiPriority w:val="9"/>
    <w:qFormat/>
    <w:rsid w:val="00E02735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73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02735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02735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E02735"/>
    <w:pPr>
      <w:widowControl w:val="0"/>
      <w:spacing w:after="0"/>
      <w:ind w:firstLineChars="200" w:firstLine="420"/>
      <w:jc w:val="both"/>
    </w:pPr>
    <w:rPr>
      <w:kern w:val="2"/>
      <w:sz w:val="21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sid w:val="00E02735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30">
    <w:name w:val="标题 3 字符"/>
    <w:basedOn w:val="a0"/>
    <w:link w:val="3"/>
    <w:uiPriority w:val="9"/>
    <w:rsid w:val="00E02735"/>
    <w:rPr>
      <w:rFonts w:ascii="宋体" w:eastAsia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02735"/>
    <w:rPr>
      <w:rFonts w:ascii="宋体" w:eastAsia="宋体" w:hAnsi="宋体" w:cs="宋体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E0273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02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02735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0273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02735"/>
  </w:style>
  <w:style w:type="character" w:customStyle="1" w:styleId="hljs-number">
    <w:name w:val="hljs-number"/>
    <w:basedOn w:val="a0"/>
    <w:rsid w:val="00E02735"/>
  </w:style>
  <w:style w:type="character" w:customStyle="1" w:styleId="hljs-keyword">
    <w:name w:val="hljs-keyword"/>
    <w:basedOn w:val="a0"/>
    <w:rsid w:val="00E02735"/>
  </w:style>
  <w:style w:type="character" w:customStyle="1" w:styleId="hljs-attribute">
    <w:name w:val="hljs-attribute"/>
    <w:basedOn w:val="a0"/>
    <w:rsid w:val="00E02735"/>
  </w:style>
  <w:style w:type="character" w:customStyle="1" w:styleId="hljs-subst">
    <w:name w:val="hljs-subst"/>
    <w:basedOn w:val="a0"/>
    <w:rsid w:val="00E02735"/>
  </w:style>
  <w:style w:type="character" w:customStyle="1" w:styleId="hljs-builtin">
    <w:name w:val="hljs-built_in"/>
    <w:basedOn w:val="a0"/>
    <w:rsid w:val="00E02735"/>
  </w:style>
  <w:style w:type="character" w:customStyle="1" w:styleId="20">
    <w:name w:val="标题 2 字符"/>
    <w:basedOn w:val="a0"/>
    <w:link w:val="2"/>
    <w:uiPriority w:val="9"/>
    <w:rsid w:val="00E0273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02735"/>
    <w:rPr>
      <w:b/>
      <w:bCs/>
      <w:kern w:val="44"/>
      <w:sz w:val="44"/>
      <w:szCs w:val="44"/>
    </w:rPr>
  </w:style>
  <w:style w:type="paragraph" w:styleId="aa">
    <w:name w:val="header"/>
    <w:basedOn w:val="a"/>
    <w:link w:val="ab"/>
    <w:uiPriority w:val="99"/>
    <w:unhideWhenUsed/>
    <w:rsid w:val="00731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17F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17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1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blog.csdn.net/itaacy/article/details/72628792?utm_source=itdadao&amp;utm_medium=referra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geforce.cn/driver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developer.nvidia.com/rdp/cudnn-download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blog.csdn.net/j790675692/article/details/7813355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veloper.nvidia.com/rdp/cudnn-download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blog.csdn.net/qq_35254726/article/details/60326433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hyperlink" Target="https://www.cnblogs.com/mar-q/p/7482720.html" TargetMode="External"/><Relationship Id="rId10" Type="http://schemas.openxmlformats.org/officeDocument/2006/relationships/hyperlink" Target="https://developer.nvidia.com/cuda-downloads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s://zhuanlan.zhihu.com/p/27376696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vidia.cn/Download/index.aspx?lang=cn" TargetMode="External"/><Relationship Id="rId14" Type="http://schemas.openxmlformats.org/officeDocument/2006/relationships/hyperlink" Target="https://developer.nvidia.com/cuda-downloads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hyperlink" Target="https://yq.aliyun.com/articles/203865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my.oschina.net/jxcdwangtao/blog/1574199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7BFD52-4802-4680-B06B-EBFE98B49462}"/>
      </w:docPartPr>
      <w:docPartBody>
        <w:p w:rsidR="004B1FED" w:rsidRDefault="004B1FED">
          <w:r w:rsidRPr="0053677A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B7"/>
    <w:rsid w:val="000954B7"/>
    <w:rsid w:val="004B1FED"/>
    <w:rsid w:val="008F78EA"/>
    <w:rsid w:val="00D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F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如何在k8s集群中安装nvidia、cuda并使用GPU进行训练</PostTitle>
  <PostDate>2017-12-08T05:03:28Z</PostDate>
  <PostID>78750495</PostID>
  <Category1/>
  <Category2/>
  <Category3/>
  <Category4/>
  <Category5/>
  <Category6/>
  <Category7/>
  <Category8/>
  <Category9/>
  <Category10/>
  <Account>5cbbf923-afe6-4140-8ba5-ff7c7552ed47</Account>
  <Enclosure/>
  <ProviderInfo>
    <PostURL/>
    <API/>
    <Categories/>
    <Trackbacks/>
    <Enclosures/>
    <BlogName/>
    <ImagePostAddress/>
  </ProviderInfo>
  <DefaultAccountEnsured/>
  <PublishedAccount>8c50f41c-4d53-4057-8e64-446dac7fd6b9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111</TotalTime>
  <Pages>1</Pages>
  <Words>1597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韦小龙</cp:lastModifiedBy>
  <cp:revision>2</cp:revision>
  <dcterms:created xsi:type="dcterms:W3CDTF">2017-12-08T04:27:00Z</dcterms:created>
  <dcterms:modified xsi:type="dcterms:W3CDTF">2017-12-08T06:22:00Z</dcterms:modified>
</cp:coreProperties>
</file>